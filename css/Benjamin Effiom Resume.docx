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1ECC713" w:rsidP="3A600C3C" w:rsidRDefault="51ECC713" w14:paraId="57C9DC20" w14:textId="0B122411">
      <w:pPr>
        <w:pStyle w:val="Title"/>
        <w:bidi w:val="0"/>
        <w:spacing w:before="0" w:beforeAutospacing="off" w:after="120" w:afterAutospacing="off" w:line="259" w:lineRule="auto"/>
        <w:ind w:left="0" w:right="0"/>
        <w:jc w:val="left"/>
      </w:pPr>
      <w:r w:rsidRPr="3A600C3C" w:rsidR="51ECC713">
        <w:rPr>
          <w:rFonts w:ascii="Arial" w:hAnsi="Arial" w:cs="Arial"/>
          <w:lang w:val="en-US"/>
        </w:rPr>
        <w:t>Benjamin Effiom</w:t>
      </w:r>
    </w:p>
    <w:p w:rsidR="3A600C3C" w:rsidP="3A600C3C" w:rsidRDefault="3A600C3C" w14:noSpellErr="1" w14:paraId="06D15F74">
      <w:pPr>
        <w:pStyle w:val="BodyText-AlumniCV"/>
        <w:rPr>
          <w:lang w:val="en-US"/>
        </w:rPr>
      </w:pPr>
    </w:p>
    <w:p w:rsidR="51ECC713" w:rsidP="3A600C3C" w:rsidRDefault="51ECC713" w14:paraId="25362252" w14:textId="3148EA9C">
      <w:pPr>
        <w:pStyle w:val="BodyText-AlumniCV"/>
        <w:rPr>
          <w:rFonts w:ascii="Arial" w:hAnsi="Arial" w:cs="Arial"/>
          <w:sz w:val="22"/>
          <w:szCs w:val="22"/>
          <w:lang w:val="en-US"/>
        </w:rPr>
      </w:pPr>
      <w:hyperlink r:id="R1cf6ebe692b641eb">
        <w:r w:rsidRPr="3A600C3C" w:rsidR="51ECC713">
          <w:rPr>
            <w:rStyle w:val="Hyperlink"/>
            <w:rFonts w:ascii="Arial" w:hAnsi="Arial" w:cs="Arial"/>
            <w:sz w:val="22"/>
            <w:szCs w:val="22"/>
            <w:lang w:val="en-US"/>
          </w:rPr>
          <w:t>https://www.linkedin.com/in/benjamin-e-b33351117/</w:t>
        </w:r>
      </w:hyperlink>
    </w:p>
    <w:p w:rsidR="51ECC713" w:rsidP="3A600C3C" w:rsidRDefault="51ECC713" w14:paraId="7DCF096E" w14:textId="3A93EFD6">
      <w:pPr>
        <w:pStyle w:val="BodyText-AlumniCV"/>
        <w:bidi w:val="0"/>
        <w:spacing w:before="60" w:beforeAutospacing="off" w:after="60" w:afterAutospacing="off" w:line="259" w:lineRule="auto"/>
        <w:ind w:left="0" w:right="0"/>
        <w:jc w:val="left"/>
        <w:rPr>
          <w:rFonts w:ascii="Arial" w:hAnsi="Arial" w:cs="Arial"/>
          <w:sz w:val="22"/>
          <w:szCs w:val="22"/>
          <w:lang w:val="en-US"/>
        </w:rPr>
      </w:pPr>
      <w:hyperlink r:id="Rbd76edfefbba45ce">
        <w:r w:rsidRPr="3A600C3C" w:rsidR="51ECC713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https://github.com/beffiom</w:t>
        </w:r>
      </w:hyperlink>
    </w:p>
    <w:p w:rsidR="3A600C3C" w:rsidP="3A600C3C" w:rsidRDefault="3A600C3C" w14:noSpellErr="1" w14:paraId="2D6A1C3A" w14:textId="7133AB35">
      <w:pPr>
        <w:pStyle w:val="Normal"/>
        <w:rPr>
          <w:rFonts w:ascii="Arial" w:hAnsi="Arial" w:cs="Arial"/>
          <w:sz w:val="22"/>
          <w:szCs w:val="22"/>
          <w:lang w:val="en-US"/>
        </w:rPr>
      </w:pPr>
    </w:p>
    <w:p w:rsidR="51ECC713" w:rsidP="3A600C3C" w:rsidRDefault="51ECC713" w14:noSpellErr="1" w14:paraId="1DA0905C" w14:textId="25D03320">
      <w:pPr>
        <w:pStyle w:val="Heading1"/>
        <w:spacing w:before="60" w:after="144" w:afterLines="60"/>
        <w:rPr>
          <w:rFonts w:ascii="Arial" w:hAnsi="Arial" w:cs="Arial"/>
          <w:lang w:val="en-US"/>
        </w:rPr>
      </w:pPr>
      <w:r w:rsidRPr="3A600C3C" w:rsidR="51ECC713">
        <w:rPr>
          <w:rFonts w:ascii="Arial" w:hAnsi="Arial" w:cs="Arial"/>
          <w:lang w:val="en-US"/>
        </w:rPr>
        <w:t>PERSONAL SUMMARY</w:t>
      </w:r>
    </w:p>
    <w:p w:rsidR="51ECC713" w:rsidP="3A600C3C" w:rsidRDefault="51ECC713" w14:paraId="1EB48EC0" w14:textId="7636B501">
      <w:pPr>
        <w:pStyle w:val="BodyText-AlumniCV"/>
        <w:spacing w:after="144" w:afterLines="60"/>
        <w:rPr>
          <w:rFonts w:ascii="Arial" w:hAnsi="Arial" w:cs="Arial"/>
          <w:sz w:val="22"/>
          <w:szCs w:val="22"/>
          <w:lang w:val="en-US"/>
        </w:rPr>
      </w:pPr>
      <w:r w:rsidRPr="38DCE642" w:rsidR="51ECC713">
        <w:rPr>
          <w:rFonts w:ascii="Arial" w:hAnsi="Arial" w:cs="Arial"/>
          <w:color w:val="auto"/>
          <w:sz w:val="22"/>
          <w:szCs w:val="22"/>
          <w:lang w:val="en-US"/>
        </w:rPr>
        <w:t>A recent Technology Management graduate with a 3.7 GPA from St. Petersburg College,</w:t>
      </w:r>
      <w:r w:rsidRPr="38DCE642" w:rsidR="5D35E41D">
        <w:rPr>
          <w:rFonts w:ascii="Arial" w:hAnsi="Arial" w:cs="Arial"/>
          <w:color w:val="auto"/>
          <w:sz w:val="22"/>
          <w:szCs w:val="22"/>
          <w:lang w:val="en-US"/>
        </w:rPr>
        <w:t xml:space="preserve"> proficient in Java and SQL</w:t>
      </w:r>
      <w:r w:rsidRPr="38DCE642" w:rsidR="51ECC713">
        <w:rPr>
          <w:rFonts w:ascii="Arial" w:hAnsi="Arial" w:cs="Arial"/>
          <w:color w:val="auto"/>
          <w:sz w:val="22"/>
          <w:szCs w:val="22"/>
          <w:lang w:val="en-US"/>
        </w:rPr>
        <w:t xml:space="preserve"> looking to secure a Software Developer position</w:t>
      </w:r>
      <w:r w:rsidRPr="38DCE642" w:rsidR="1754BA31">
        <w:rPr>
          <w:rFonts w:ascii="Arial" w:hAnsi="Arial" w:cs="Arial"/>
          <w:color w:val="auto"/>
          <w:sz w:val="22"/>
          <w:szCs w:val="22"/>
          <w:lang w:val="en-US"/>
        </w:rPr>
        <w:t xml:space="preserve">. </w:t>
      </w:r>
      <w:r w:rsidRPr="38DCE642" w:rsidR="34DBD78D">
        <w:rPr>
          <w:rFonts w:ascii="Arial" w:hAnsi="Arial" w:cs="Arial"/>
          <w:color w:val="auto"/>
          <w:sz w:val="22"/>
          <w:szCs w:val="22"/>
          <w:lang w:val="en-US"/>
        </w:rPr>
        <w:t>Excels in organizational skills</w:t>
      </w:r>
      <w:r w:rsidRPr="38DCE642" w:rsidR="4AA00710">
        <w:rPr>
          <w:rFonts w:ascii="Arial" w:hAnsi="Arial" w:cs="Arial"/>
          <w:color w:val="auto"/>
          <w:sz w:val="22"/>
          <w:szCs w:val="22"/>
          <w:lang w:val="en-US"/>
        </w:rPr>
        <w:t>,</w:t>
      </w:r>
      <w:r w:rsidRPr="38DCE642" w:rsidR="34DBD78D">
        <w:rPr>
          <w:rFonts w:ascii="Arial" w:hAnsi="Arial" w:cs="Arial"/>
          <w:color w:val="auto"/>
          <w:sz w:val="22"/>
          <w:szCs w:val="22"/>
          <w:lang w:val="en-US"/>
        </w:rPr>
        <w:t xml:space="preserve"> problem solving</w:t>
      </w:r>
      <w:r w:rsidRPr="38DCE642" w:rsidR="711B350F">
        <w:rPr>
          <w:rFonts w:ascii="Arial" w:hAnsi="Arial" w:cs="Arial"/>
          <w:color w:val="auto"/>
          <w:sz w:val="22"/>
          <w:szCs w:val="22"/>
          <w:lang w:val="en-US"/>
        </w:rPr>
        <w:t xml:space="preserve"> and is </w:t>
      </w:r>
      <w:r w:rsidRPr="38DCE642" w:rsidR="34DBD78D">
        <w:rPr>
          <w:rFonts w:ascii="Arial" w:hAnsi="Arial" w:cs="Arial"/>
          <w:color w:val="auto"/>
          <w:sz w:val="22"/>
          <w:szCs w:val="22"/>
          <w:lang w:val="en-US"/>
        </w:rPr>
        <w:t xml:space="preserve">extremely passionate about cybersecurity </w:t>
      </w:r>
      <w:r w:rsidRPr="38DCE642" w:rsidR="2F97CB91">
        <w:rPr>
          <w:rFonts w:ascii="Arial" w:hAnsi="Arial" w:cs="Arial"/>
          <w:color w:val="auto"/>
          <w:sz w:val="22"/>
          <w:szCs w:val="22"/>
          <w:lang w:val="en-US"/>
        </w:rPr>
        <w:t xml:space="preserve">looking to </w:t>
      </w:r>
      <w:r w:rsidRPr="38DCE642" w:rsidR="34DBD78D">
        <w:rPr>
          <w:rFonts w:ascii="Arial" w:hAnsi="Arial" w:cs="Arial"/>
          <w:color w:val="auto"/>
          <w:sz w:val="22"/>
          <w:szCs w:val="22"/>
          <w:lang w:val="en-US"/>
        </w:rPr>
        <w:t>pursu</w:t>
      </w:r>
      <w:r w:rsidRPr="38DCE642" w:rsidR="1B16E3F7">
        <w:rPr>
          <w:rFonts w:ascii="Arial" w:hAnsi="Arial" w:cs="Arial"/>
          <w:color w:val="auto"/>
          <w:sz w:val="22"/>
          <w:szCs w:val="22"/>
          <w:lang w:val="en-US"/>
        </w:rPr>
        <w:t>e</w:t>
      </w:r>
      <w:r w:rsidRPr="38DCE642" w:rsidR="34DBD78D">
        <w:rPr>
          <w:rFonts w:ascii="Arial" w:hAnsi="Arial" w:cs="Arial"/>
          <w:color w:val="auto"/>
          <w:sz w:val="22"/>
          <w:szCs w:val="22"/>
          <w:lang w:val="en-US"/>
        </w:rPr>
        <w:t xml:space="preserve"> a long-term career as a software penetration tester or security analyst.</w:t>
      </w:r>
      <w:r>
        <w:br/>
      </w:r>
    </w:p>
    <w:p w:rsidR="51ECC713" w:rsidP="3A600C3C" w:rsidRDefault="51ECC713" w14:noSpellErr="1" w14:paraId="71C3D5C3">
      <w:pPr>
        <w:pStyle w:val="Heading1"/>
        <w:spacing w:before="60" w:after="144" w:afterLines="60"/>
        <w:rPr>
          <w:rFonts w:ascii="Arial" w:hAnsi="Arial" w:cs="Arial"/>
          <w:lang w:val="en-US"/>
        </w:rPr>
      </w:pPr>
      <w:r w:rsidRPr="3A600C3C" w:rsidR="51ECC713">
        <w:rPr>
          <w:rFonts w:ascii="Arial" w:hAnsi="Arial" w:cs="Arial"/>
          <w:lang w:val="en-US"/>
        </w:rPr>
        <w:t>SKILLS</w:t>
      </w:r>
    </w:p>
    <w:p w:rsidR="51ECC713" w:rsidP="3A600C3C" w:rsidRDefault="51ECC713" w14:noSpellErr="1" w14:paraId="173357F0">
      <w:pPr>
        <w:pStyle w:val="Heading3"/>
        <w:spacing w:before="60" w:after="144" w:afterLines="60"/>
        <w:rPr>
          <w:rFonts w:ascii="Arial" w:hAnsi="Arial" w:cs="Arial"/>
          <w:color w:val="auto"/>
          <w:lang w:val="en-US"/>
        </w:rPr>
      </w:pPr>
      <w:r w:rsidRPr="3A600C3C" w:rsidR="51ECC713">
        <w:rPr>
          <w:rFonts w:ascii="Arial" w:hAnsi="Arial" w:cs="Arial"/>
          <w:color w:val="auto"/>
          <w:lang w:val="en-US"/>
        </w:rPr>
        <w:t xml:space="preserve">Languages  </w:t>
      </w:r>
    </w:p>
    <w:p w:rsidR="51ECC713" w:rsidP="3A600C3C" w:rsidRDefault="51ECC713" w14:paraId="3EBF5D5C" w14:textId="53D0A057">
      <w:pPr>
        <w:pStyle w:val="BodyText-AlumniCV"/>
        <w:spacing w:after="144" w:afterLines="60"/>
        <w:rPr>
          <w:rFonts w:ascii="Arial" w:hAnsi="Arial" w:cs="Arial"/>
          <w:color w:val="auto"/>
          <w:sz w:val="22"/>
          <w:szCs w:val="22"/>
          <w:lang w:val="en-US"/>
        </w:rPr>
      </w:pPr>
      <w:r w:rsidRPr="3A600C3C" w:rsidR="51ECC713">
        <w:rPr>
          <w:rFonts w:ascii="Arial" w:hAnsi="Arial" w:cs="Arial"/>
          <w:color w:val="auto"/>
          <w:sz w:val="22"/>
          <w:szCs w:val="22"/>
          <w:lang w:val="en-US"/>
        </w:rPr>
        <w:t xml:space="preserve">Java, Bash, JavaScript, Python, HTML, CSS, SQL </w:t>
      </w:r>
    </w:p>
    <w:p w:rsidR="51ECC713" w:rsidP="3A600C3C" w:rsidRDefault="51ECC713" w14:noSpellErr="1" w14:paraId="2E80E75C">
      <w:pPr>
        <w:pStyle w:val="Heading3"/>
        <w:spacing w:before="60" w:after="144" w:afterLines="60"/>
        <w:rPr>
          <w:rFonts w:ascii="Arial" w:hAnsi="Arial" w:cs="Arial"/>
          <w:color w:val="auto"/>
          <w:lang w:val="en-US"/>
        </w:rPr>
      </w:pPr>
      <w:r w:rsidRPr="3A600C3C" w:rsidR="51ECC713">
        <w:rPr>
          <w:rFonts w:ascii="Arial" w:hAnsi="Arial" w:cs="Arial"/>
          <w:color w:val="auto"/>
          <w:lang w:val="en-US"/>
        </w:rPr>
        <w:t>Technologies Tools</w:t>
      </w:r>
    </w:p>
    <w:p w:rsidR="51ECC713" w:rsidP="3A600C3C" w:rsidRDefault="51ECC713" w14:paraId="7C9DF858" w14:textId="2431A0C3">
      <w:pPr>
        <w:pStyle w:val="BodyText-AlumniCV"/>
        <w:spacing w:after="144" w:afterLines="60"/>
        <w:rPr>
          <w:rFonts w:ascii="Arial" w:hAnsi="Arial" w:cs="Arial"/>
          <w:color w:val="auto"/>
          <w:sz w:val="22"/>
          <w:szCs w:val="22"/>
          <w:lang w:val="en-US"/>
        </w:rPr>
      </w:pPr>
      <w:r w:rsidRPr="3A600C3C" w:rsidR="51ECC713">
        <w:rPr>
          <w:rFonts w:ascii="Arial" w:hAnsi="Arial" w:cs="Arial"/>
          <w:color w:val="auto"/>
          <w:sz w:val="22"/>
          <w:szCs w:val="22"/>
          <w:lang w:val="en-US"/>
        </w:rPr>
        <w:t xml:space="preserve">Microsoft Office, IntelliJ IDE, </w:t>
      </w:r>
      <w:proofErr w:type="spellStart"/>
      <w:r w:rsidRPr="3A600C3C" w:rsidR="51ECC713">
        <w:rPr>
          <w:rFonts w:ascii="Arial" w:hAnsi="Arial" w:cs="Arial"/>
          <w:color w:val="auto"/>
          <w:sz w:val="22"/>
          <w:szCs w:val="22"/>
          <w:lang w:val="en-US"/>
        </w:rPr>
        <w:t>Github</w:t>
      </w:r>
      <w:proofErr w:type="spellEnd"/>
      <w:r w:rsidRPr="3A600C3C" w:rsidR="51ECC713">
        <w:rPr>
          <w:rFonts w:ascii="Arial" w:hAnsi="Arial" w:cs="Arial"/>
          <w:color w:val="auto"/>
          <w:sz w:val="22"/>
          <w:szCs w:val="22"/>
          <w:lang w:val="en-US"/>
        </w:rPr>
        <w:t>, Linux Command Line, Vim/Vi</w:t>
      </w:r>
    </w:p>
    <w:p w:rsidR="3A600C3C" w:rsidP="3A600C3C" w:rsidRDefault="3A600C3C" w14:paraId="3677BDD2" w14:textId="03CB063B">
      <w:pPr>
        <w:pStyle w:val="BodyText-AlumniCV"/>
        <w:spacing w:after="144" w:afterLines="60"/>
        <w:rPr>
          <w:rFonts w:ascii="Arial" w:hAnsi="Arial" w:cs="Arial"/>
          <w:color w:val="auto"/>
          <w:sz w:val="22"/>
          <w:szCs w:val="22"/>
          <w:lang w:val="en-US"/>
        </w:rPr>
      </w:pPr>
    </w:p>
    <w:p w:rsidR="51ECC713" w:rsidP="3A600C3C" w:rsidRDefault="51ECC713" w14:noSpellErr="1" w14:paraId="0E4ADCAD">
      <w:pPr>
        <w:pStyle w:val="Heading1"/>
        <w:spacing w:before="60" w:after="144" w:afterLines="60"/>
        <w:rPr>
          <w:rFonts w:ascii="Arial" w:hAnsi="Arial" w:cs="Arial"/>
          <w:lang w:val="en-US"/>
        </w:rPr>
      </w:pPr>
      <w:r w:rsidRPr="3A600C3C" w:rsidR="51ECC713">
        <w:rPr>
          <w:rFonts w:ascii="Arial" w:hAnsi="Arial" w:cs="Arial"/>
          <w:lang w:val="en-US"/>
        </w:rPr>
        <w:t>EDUCATION</w:t>
      </w:r>
    </w:p>
    <w:p w:rsidR="51ECC713" w:rsidP="3A600C3C" w:rsidRDefault="51ECC713" w14:paraId="415ABB20" w14:textId="643D44B0">
      <w:pPr>
        <w:pStyle w:val="BodyText-AlumniCV"/>
        <w:spacing w:after="144" w:afterLines="60"/>
        <w:rPr>
          <w:rFonts w:ascii="Arial" w:hAnsi="Arial" w:cs="Arial"/>
          <w:color w:val="auto"/>
          <w:sz w:val="22"/>
          <w:szCs w:val="22"/>
          <w:lang w:val="en-US"/>
        </w:rPr>
      </w:pPr>
      <w:r w:rsidRPr="3A600C3C" w:rsidR="51ECC713">
        <w:rPr>
          <w:rFonts w:ascii="Arial" w:hAnsi="Arial" w:cs="Arial"/>
          <w:color w:val="auto"/>
          <w:sz w:val="22"/>
          <w:szCs w:val="22"/>
          <w:lang w:val="en-US"/>
        </w:rPr>
        <w:t xml:space="preserve">Aug 2018 – July 2020 – St. Petersburg College - </w:t>
      </w:r>
      <w:proofErr w:type="spellStart"/>
      <w:r w:rsidRPr="3A600C3C" w:rsidR="51ECC713">
        <w:rPr>
          <w:rFonts w:ascii="Arial" w:hAnsi="Arial" w:cs="Arial"/>
          <w:color w:val="auto"/>
          <w:sz w:val="22"/>
          <w:szCs w:val="22"/>
          <w:lang w:val="en-US"/>
        </w:rPr>
        <w:t>B</w:t>
      </w:r>
      <w:r w:rsidRPr="3A600C3C" w:rsidR="51ECC713">
        <w:rPr>
          <w:rFonts w:ascii="Arial" w:hAnsi="Arial" w:cs="Arial"/>
          <w:color w:val="auto"/>
          <w:sz w:val="22"/>
          <w:szCs w:val="22"/>
          <w:lang w:val="en-US"/>
        </w:rPr>
        <w:t>aSc</w:t>
      </w:r>
      <w:proofErr w:type="spellEnd"/>
      <w:r w:rsidRPr="3A600C3C" w:rsidR="51ECC713">
        <w:rPr>
          <w:rFonts w:ascii="Arial" w:hAnsi="Arial" w:cs="Arial"/>
          <w:color w:val="auto"/>
          <w:sz w:val="22"/>
          <w:szCs w:val="22"/>
          <w:lang w:val="en-US"/>
        </w:rPr>
        <w:t xml:space="preserve"> (3.7 GPA) in Technology Development &amp; Management</w:t>
      </w:r>
    </w:p>
    <w:p w:rsidR="51ECC713" w:rsidP="3A600C3C" w:rsidRDefault="51ECC713" w14:paraId="3518C321" w14:textId="338654DC">
      <w:pPr>
        <w:pStyle w:val="BodyText-AlumniCV"/>
        <w:spacing w:after="144" w:afterLines="60"/>
        <w:rPr>
          <w:rFonts w:ascii="Arial" w:hAnsi="Arial" w:cs="Arial"/>
          <w:color w:val="auto"/>
          <w:sz w:val="22"/>
          <w:szCs w:val="22"/>
          <w:lang w:val="en-US"/>
        </w:rPr>
      </w:pPr>
      <w:r w:rsidRPr="3A600C3C" w:rsidR="51ECC713">
        <w:rPr>
          <w:rFonts w:ascii="Arial" w:hAnsi="Arial" w:cs="Arial"/>
          <w:color w:val="auto"/>
          <w:sz w:val="22"/>
          <w:szCs w:val="22"/>
          <w:lang w:val="en-US"/>
        </w:rPr>
        <w:t>Aug 2016 – May 2018 – St. Petersburg College – AS (3.5 GPA) in Web Development</w:t>
      </w:r>
    </w:p>
    <w:p w:rsidR="51ECC713" w:rsidP="38DCE642" w:rsidRDefault="51ECC713" w14:paraId="5B10F486" w14:textId="27ED637A">
      <w:pPr>
        <w:pStyle w:val="BodyText-AlumniCV"/>
        <w:spacing w:after="144" w:afterLines="60"/>
        <w:rPr>
          <w:rFonts w:ascii="Arial" w:hAnsi="Arial" w:cs="Arial"/>
          <w:color w:val="FF0000"/>
          <w:sz w:val="22"/>
          <w:szCs w:val="22"/>
          <w:lang w:val="en-US"/>
        </w:rPr>
        <w:sectPr w:rsidRPr="00862790" w:rsidR="00B20EF6" w:rsidSect="00F604FF">
          <w:headerReference w:type="default" r:id="rId11"/>
          <w:footerReference w:type="default" r:id="rId12"/>
          <w:pgSz w:w="11906" w:h="16838" w:orient="portrait" w:code="9"/>
          <w:pgMar w:top="1588" w:right="851" w:bottom="1440" w:left="851" w:header="720" w:footer="720" w:gutter="0"/>
          <w:cols w:space="720"/>
          <w:docGrid w:linePitch="360"/>
        </w:sectPr>
      </w:pPr>
      <w:r w:rsidRPr="38DCE642" w:rsidR="51ECC713">
        <w:rPr>
          <w:rFonts w:ascii="Arial" w:hAnsi="Arial" w:cs="Arial"/>
          <w:color w:val="auto"/>
          <w:sz w:val="22"/>
          <w:szCs w:val="22"/>
          <w:lang w:val="en-US"/>
        </w:rPr>
        <w:t xml:space="preserve">Key Subjects </w:t>
      </w:r>
      <w:r w:rsidRPr="38DCE642" w:rsidR="51ECC713">
        <w:rPr>
          <w:rFonts w:ascii="Arial" w:hAnsi="Arial" w:cs="Arial"/>
          <w:sz w:val="22"/>
          <w:szCs w:val="22"/>
          <w:lang w:val="en-US"/>
        </w:rPr>
        <w:t>– Web Development, Cybersecurity, Project Management, Software Development Methodologies and Life Cycles</w:t>
      </w:r>
      <w:r w:rsidRPr="38DCE642" w:rsidR="558DE698">
        <w:rPr>
          <w:rFonts w:ascii="Arial" w:hAnsi="Arial" w:cs="Arial"/>
          <w:sz w:val="22"/>
          <w:szCs w:val="22"/>
          <w:lang w:val="en-US"/>
        </w:rPr>
        <w:t>, Database Management</w:t>
      </w:r>
    </w:p>
    <w:p w:rsidRPr="00862790" w:rsidR="00162328" w:rsidP="3A600C3C" w:rsidRDefault="00162328" w14:paraId="5D9BF7D0" w14:textId="16D3A42C">
      <w:pPr>
        <w:pStyle w:val="Heading1"/>
        <w:spacing w:before="60" w:after="144" w:afterLines="60"/>
        <w:rPr>
          <w:rStyle w:val="normaltextrun"/>
          <w:rFonts w:ascii="Arial" w:hAnsi="Arial" w:cs="Arial"/>
          <w:lang w:val="en-US"/>
        </w:rPr>
      </w:pPr>
      <w:r w:rsidRPr="3A600C3C" w:rsidR="0094420A">
        <w:rPr>
          <w:rFonts w:ascii="Arial" w:hAnsi="Arial" w:cs="Arial"/>
          <w:lang w:val="en-US"/>
        </w:rPr>
        <w:t xml:space="preserve">MTHREE </w:t>
      </w:r>
      <w:r w:rsidRPr="3A600C3C" w:rsidR="00DB0CAF">
        <w:rPr>
          <w:rFonts w:ascii="Arial" w:hAnsi="Arial" w:cs="Arial"/>
          <w:lang w:val="en-US"/>
        </w:rPr>
        <w:t>TRAINING PROGRAM</w:t>
      </w:r>
    </w:p>
    <w:p w:rsidRPr="00862790" w:rsidR="00654752" w:rsidP="00647CBD" w:rsidRDefault="00654752" w14:paraId="66BABB1B" w14:textId="2414ABF0">
      <w:pPr>
        <w:spacing w:before="60" w:after="144" w:afterLines="60"/>
        <w:rPr>
          <w:rFonts w:ascii="Arial" w:hAnsi="Arial" w:cs="Arial"/>
          <w:lang w:val="en-US" w:eastAsia="en-US" w:bidi="ar-SA"/>
        </w:rPr>
      </w:pPr>
      <w:r w:rsidRPr="3A600C3C" w:rsidR="00654752">
        <w:rPr>
          <w:rFonts w:ascii="Arial" w:hAnsi="Arial" w:cs="Arial"/>
          <w:lang w:val="en-US" w:eastAsia="en-US" w:bidi="ar-SA"/>
        </w:rPr>
        <w:t xml:space="preserve">mthree’s Alumni Program provides high </w:t>
      </w:r>
      <w:r w:rsidRPr="3A600C3C" w:rsidR="00DC7F26">
        <w:rPr>
          <w:rFonts w:ascii="Arial" w:hAnsi="Arial" w:cs="Arial"/>
          <w:lang w:val="en-US" w:eastAsia="en-US" w:bidi="ar-SA"/>
        </w:rPr>
        <w:t>caliber</w:t>
      </w:r>
      <w:r w:rsidRPr="3A600C3C" w:rsidR="00654752">
        <w:rPr>
          <w:rFonts w:ascii="Arial" w:hAnsi="Arial" w:cs="Arial"/>
          <w:lang w:val="en-US" w:eastAsia="en-US" w:bidi="ar-SA"/>
        </w:rPr>
        <w:t xml:space="preserve"> Technology and Business focused </w:t>
      </w:r>
      <w:r w:rsidRPr="3A600C3C" w:rsidR="001B35CB">
        <w:rPr>
          <w:rFonts w:ascii="Arial" w:hAnsi="Arial" w:cs="Arial"/>
          <w:lang w:val="en-US" w:eastAsia="en-US" w:bidi="ar-SA"/>
        </w:rPr>
        <w:t>g</w:t>
      </w:r>
      <w:r w:rsidRPr="3A600C3C" w:rsidR="00654752">
        <w:rPr>
          <w:rFonts w:ascii="Arial" w:hAnsi="Arial" w:cs="Arial"/>
          <w:lang w:val="en-US" w:eastAsia="en-US" w:bidi="ar-SA"/>
        </w:rPr>
        <w:t xml:space="preserve">raduates globally.  Alumni have been selected for and trained to have an aptitude for learning quickly and problem solving in a highly technical environment. </w:t>
      </w:r>
      <w:r w:rsidRPr="3A600C3C" w:rsidR="006D1C69">
        <w:rPr>
          <w:rFonts w:ascii="Arial" w:hAnsi="Arial" w:cs="Arial"/>
          <w:lang w:val="en-US" w:eastAsia="en-US" w:bidi="ar-SA"/>
        </w:rPr>
        <w:t xml:space="preserve">Additional </w:t>
      </w:r>
      <w:r w:rsidRPr="3A600C3C" w:rsidR="00654752">
        <w:rPr>
          <w:rFonts w:ascii="Arial" w:hAnsi="Arial" w:cs="Arial"/>
          <w:lang w:val="en-US" w:eastAsia="en-US" w:bidi="ar-SA"/>
        </w:rPr>
        <w:t xml:space="preserve">training focusses on relevant technologies, typical financial </w:t>
      </w:r>
      <w:proofErr w:type="gramStart"/>
      <w:r w:rsidRPr="3A600C3C" w:rsidR="00654752">
        <w:rPr>
          <w:rFonts w:ascii="Arial" w:hAnsi="Arial" w:cs="Arial"/>
          <w:lang w:val="en-US" w:eastAsia="en-US" w:bidi="ar-SA"/>
        </w:rPr>
        <w:t>systems</w:t>
      </w:r>
      <w:proofErr w:type="gramEnd"/>
      <w:r w:rsidRPr="3A600C3C" w:rsidR="00654752">
        <w:rPr>
          <w:rFonts w:ascii="Arial" w:hAnsi="Arial" w:cs="Arial"/>
          <w:lang w:val="en-US" w:eastAsia="en-US" w:bidi="ar-SA"/>
        </w:rPr>
        <w:t xml:space="preserve"> and core business knowledge.  Following training they are available to undertake technical project work for </w:t>
      </w:r>
      <w:r w:rsidRPr="3A600C3C" w:rsidR="006D1C69">
        <w:rPr>
          <w:rFonts w:ascii="Arial" w:hAnsi="Arial" w:cs="Arial"/>
          <w:lang w:val="en-US" w:eastAsia="en-US" w:bidi="ar-SA"/>
        </w:rPr>
        <w:t xml:space="preserve">mthree clients </w:t>
      </w:r>
      <w:r w:rsidRPr="3A600C3C" w:rsidR="00654752">
        <w:rPr>
          <w:rFonts w:ascii="Arial" w:hAnsi="Arial" w:cs="Arial"/>
          <w:lang w:val="en-US" w:eastAsia="en-US" w:bidi="ar-SA"/>
        </w:rPr>
        <w:t xml:space="preserve">which include many global Investment, Retail and Commercial Banks around the world.  </w:t>
      </w:r>
    </w:p>
    <w:p w:rsidR="00100D08" w:rsidP="3A600C3C" w:rsidRDefault="00100D08" w14:textId="77777777" w14:noSpellErr="1" w14:paraId="5D3DBB9B">
      <w:pPr>
        <w:pStyle w:val="Heading3"/>
        <w:spacing w:before="60" w:after="144" w:afterLines="60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Java Basics Review</w:t>
      </w:r>
    </w:p>
    <w:p w:rsidR="00100D08" w:rsidP="3A600C3C" w:rsidRDefault="00100D08" w14:textId="77777777" w14:noSpellErr="1" w14:paraId="405F13E5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Object-Oriented Concepts</w:t>
      </w:r>
    </w:p>
    <w:p w:rsidR="00100D08" w:rsidP="3A600C3C" w:rsidRDefault="00100D08" w14:textId="77777777" w14:noSpellErr="1" w14:paraId="25A29347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Classes, Objects, and Creating New Types</w:t>
      </w:r>
    </w:p>
    <w:p w:rsidR="00100D08" w:rsidP="3A600C3C" w:rsidRDefault="00100D08" w14:textId="77777777" w14:noSpellErr="1" w14:paraId="7DA552EB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Interfaces, Composition, and Inheritance</w:t>
      </w:r>
    </w:p>
    <w:p w:rsidR="00100D08" w:rsidP="3A600C3C" w:rsidRDefault="00100D08" w14:textId="77777777" w14:noSpellErr="1" w14:paraId="59B6E370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Collections &amp; Maps</w:t>
      </w:r>
    </w:p>
    <w:p w:rsidR="00100D08" w:rsidP="3A600C3C" w:rsidRDefault="00100D08" w14:textId="77777777" w14:paraId="3C3FB500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Data Marshaling and Unmarshaling</w:t>
      </w:r>
    </w:p>
    <w:p w:rsidR="00100D08" w:rsidP="3A600C3C" w:rsidRDefault="00100D08" w14:textId="77777777" w14:noSpellErr="1" w14:paraId="1653923D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Simple File IO</w:t>
      </w:r>
    </w:p>
    <w:p w:rsidR="00100D08" w:rsidP="3A600C3C" w:rsidRDefault="00100D08" w14:textId="77777777" w14:noSpellErr="1" w14:paraId="76068652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MVC and Tiered Application Design</w:t>
      </w:r>
    </w:p>
    <w:p w:rsidR="00100D08" w:rsidP="3A600C3C" w:rsidRDefault="00100D08" w14:textId="77777777" w14:noSpellErr="1" w14:paraId="2E028DC8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MVC and Service Layers</w:t>
      </w:r>
    </w:p>
    <w:p w:rsidR="00100D08" w:rsidP="3A600C3C" w:rsidRDefault="00100D08" w14:textId="77777777" w14:noSpellErr="1" w14:paraId="4F1705C8">
      <w:pPr>
        <w:pStyle w:val="Heading3"/>
        <w:spacing w:before="60" w:after="144" w:afterLines="60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Relational Databases and SQL</w:t>
      </w:r>
    </w:p>
    <w:p w:rsidR="00100D08" w:rsidP="3A600C3C" w:rsidRDefault="00100D08" w14:textId="77777777" w14:noSpellErr="1" w14:paraId="074A3F01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Introduction to Relational Databases</w:t>
      </w:r>
    </w:p>
    <w:p w:rsidR="00100D08" w:rsidP="3A600C3C" w:rsidRDefault="00100D08" w14:textId="77777777" w14:noSpellErr="1" w14:paraId="4B2033F3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ACID Compliance</w:t>
      </w:r>
    </w:p>
    <w:p w:rsidR="00100D08" w:rsidP="3A600C3C" w:rsidRDefault="00100D08" w14:textId="77777777" w14:noSpellErr="1" w14:paraId="3A0532A8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Relational Design and Normalization</w:t>
      </w:r>
    </w:p>
    <w:p w:rsidR="00100D08" w:rsidP="3A600C3C" w:rsidRDefault="00100D08" w14:textId="77777777" w14:noSpellErr="1" w14:paraId="392FE171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Entity Relationship Diagrams</w:t>
      </w:r>
    </w:p>
    <w:p w:rsidR="00100D08" w:rsidP="3A600C3C" w:rsidRDefault="00100D08" w14:textId="77777777" w14:noSpellErr="1" w14:paraId="7DB31CDB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SQL SELECT Queries</w:t>
      </w:r>
    </w:p>
    <w:p w:rsidR="00100D08" w:rsidP="3A600C3C" w:rsidRDefault="00100D08" w14:textId="77777777" w14:noSpellErr="1" w14:paraId="66F5544B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Data Definition Language (DDL)</w:t>
      </w:r>
    </w:p>
    <w:p w:rsidR="00100D08" w:rsidP="3A600C3C" w:rsidRDefault="00100D08" w14:textId="77777777" w14:noSpellErr="1" w14:paraId="2266D9E5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Data Manipulation Language (DML)</w:t>
      </w:r>
    </w:p>
    <w:p w:rsidR="00100D08" w:rsidP="3A600C3C" w:rsidRDefault="00100D08" w14:textId="77777777" w14:noSpellErr="1" w14:paraId="0DC0DF45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Join Queries</w:t>
      </w:r>
    </w:p>
    <w:p w:rsidR="00100D08" w:rsidP="3A600C3C" w:rsidRDefault="00100D08" w14:textId="77777777" w14:noSpellErr="1" w14:paraId="3D179748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Page</w:t>
      </w:r>
    </w:p>
    <w:p w:rsidR="00100D08" w:rsidP="3A600C3C" w:rsidRDefault="00100D08" w14:textId="77777777" w14:noSpellErr="1" w14:paraId="60B487E9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Join Queries</w:t>
      </w:r>
    </w:p>
    <w:p w:rsidR="00100D08" w:rsidP="3A600C3C" w:rsidRDefault="00100D08" w14:textId="77777777" w14:noSpellErr="1" w14:paraId="6B25BBBE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Sorting</w:t>
      </w:r>
    </w:p>
    <w:p w:rsidR="00100D08" w:rsidP="3A600C3C" w:rsidRDefault="00100D08" w14:textId="77777777" w14:noSpellErr="1" w14:paraId="1DD8E7E6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Grouping and Aggregates</w:t>
      </w:r>
    </w:p>
    <w:p w:rsidR="00100D08" w:rsidP="3A600C3C" w:rsidRDefault="00100D08" w14:textId="77777777" w14:noSpellErr="1" w14:paraId="5FE8E6D7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Subqueries and Views</w:t>
      </w:r>
    </w:p>
    <w:p w:rsidR="00100D08" w:rsidP="3A600C3C" w:rsidRDefault="00100D08" w14:textId="77777777" w14:noSpellErr="1" w14:paraId="653A2037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Spring Boot REST with JDBC Template</w:t>
      </w:r>
    </w:p>
    <w:p w:rsidR="00100D08" w:rsidP="3A600C3C" w:rsidRDefault="00100D08" w14:textId="77777777" w14:noSpellErr="1" w14:paraId="4090600F">
      <w:pPr>
        <w:pStyle w:val="Heading3"/>
        <w:spacing w:before="60" w:after="144" w:afterLines="60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Spring Boot REST with JDBC Template</w:t>
      </w:r>
    </w:p>
    <w:p w:rsidR="00100D08" w:rsidP="3A600C3C" w:rsidRDefault="00100D08" w14:textId="77777777" w14:noSpellErr="1" w14:paraId="19F59D6B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JDBC and JDBC Template</w:t>
      </w:r>
    </w:p>
    <w:p w:rsidR="00100D08" w:rsidP="3A600C3C" w:rsidRDefault="00100D08" w14:textId="77777777" w14:noSpellErr="1" w14:paraId="4AF26B3C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JDBC Template and Complex Relationships</w:t>
      </w:r>
    </w:p>
    <w:p w:rsidR="00100D08" w:rsidP="3A600C3C" w:rsidRDefault="00100D08" w14:textId="77777777" w14:noSpellErr="1" w14:paraId="17D725C3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JDBC Template and Testing</w:t>
      </w:r>
    </w:p>
    <w:p w:rsidR="00100D08" w:rsidP="3A600C3C" w:rsidRDefault="00100D08" w14:textId="77777777" w14:noSpellErr="1" w14:paraId="4EFCE4C8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HTTP, REST, and JSON</w:t>
      </w:r>
    </w:p>
    <w:p w:rsidR="00100D08" w:rsidP="3A600C3C" w:rsidRDefault="00100D08" w14:textId="77777777" w14:noSpellErr="1" w14:paraId="19697101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Introduction to Spring MVC with Spring Boot</w:t>
      </w:r>
    </w:p>
    <w:p w:rsidR="00100D08" w:rsidP="3A600C3C" w:rsidRDefault="00100D08" w14:textId="77777777" w14:noSpellErr="1" w14:paraId="721C68F1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Spring Boot REST Service</w:t>
      </w:r>
    </w:p>
    <w:p w:rsidR="00100D08" w:rsidP="3A600C3C" w:rsidRDefault="00100D08" w14:textId="77777777" w14:noSpellErr="1" w14:paraId="789B47CA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Spring Boot REST Service with JDBC Template</w:t>
      </w:r>
    </w:p>
    <w:p w:rsidR="00100D08" w:rsidP="3A600C3C" w:rsidRDefault="00100D08" w14:textId="77777777" w14:noSpellErr="1" w14:paraId="05D20E44">
      <w:pPr>
        <w:pStyle w:val="Heading3"/>
        <w:spacing w:before="60" w:after="144" w:afterLines="60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REST Web Services via jQuery</w:t>
      </w:r>
    </w:p>
    <w:p w:rsidR="00100D08" w:rsidP="3A600C3C" w:rsidRDefault="00100D08" w14:textId="77777777" w14:noSpellErr="1" w14:paraId="54005734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Web Services: Rest vs. SOAP</w:t>
      </w:r>
    </w:p>
    <w:p w:rsidR="00100D08" w:rsidP="3A600C3C" w:rsidRDefault="00100D08" w14:textId="77777777" w14:noSpellErr="1" w14:paraId="33E1FD2F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Introduction to jQuery</w:t>
      </w:r>
    </w:p>
    <w:p w:rsidR="00100D08" w:rsidP="3A600C3C" w:rsidRDefault="00100D08" w14:textId="77777777" w14:noSpellErr="1" w14:paraId="604A6A36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JSON</w:t>
      </w:r>
    </w:p>
    <w:p w:rsidR="00100D08" w:rsidP="3A600C3C" w:rsidRDefault="00100D08" w14:textId="77777777" w14:noSpellErr="1" w14:paraId="620C6405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REST API Design</w:t>
      </w:r>
    </w:p>
    <w:p w:rsidR="00100D08" w:rsidP="3A600C3C" w:rsidRDefault="00100D08" w14:textId="77777777" w14:noSpellErr="1" w14:paraId="2C298A9C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Ajax</w:t>
      </w:r>
    </w:p>
    <w:p w:rsidR="00100D08" w:rsidP="3A600C3C" w:rsidRDefault="00100D08" w14:textId="77777777" w14:noSpellErr="1" w14:paraId="1CA0DDBE">
      <w:pPr>
        <w:pStyle w:val="Heading3"/>
        <w:spacing w:before="60" w:after="144" w:afterLines="60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Spring Boot Full Stack Web Apps</w:t>
      </w:r>
    </w:p>
    <w:p w:rsidR="00100D08" w:rsidP="3A600C3C" w:rsidRDefault="00100D08" w14:textId="77777777" w14:paraId="3C450C61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Spring Boot with Thymeleaf</w:t>
      </w:r>
    </w:p>
    <w:p w:rsidR="00100D08" w:rsidP="3A600C3C" w:rsidRDefault="00100D08" w14:textId="77777777" w14:noSpellErr="1" w14:paraId="656FFEE0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Context Module Sub Header</w:t>
      </w:r>
    </w:p>
    <w:p w:rsidR="00100D08" w:rsidP="3A600C3C" w:rsidRDefault="00100D08" w14:textId="77777777" w14:paraId="5D9E8DEA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Spring Boot With JDBC Template</w:t>
      </w:r>
    </w:p>
    <w:p w:rsidR="00100D08" w:rsidP="3A600C3C" w:rsidRDefault="00100D08" w14:textId="77777777" w14:noSpellErr="1" w14:paraId="6332086D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DAO Implementations and Testing</w:t>
      </w:r>
    </w:p>
    <w:p w:rsidR="00100D08" w:rsidP="3A600C3C" w:rsidRDefault="00100D08" w14:textId="77777777" w14:noSpellErr="1" w14:paraId="063602B9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Controllers and Front-End</w:t>
      </w:r>
    </w:p>
    <w:p w:rsidR="00100D08" w:rsidP="3A600C3C" w:rsidRDefault="00100D08" w14:textId="77777777" w14:noSpellErr="1" w14:paraId="50D04636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Input Validation</w:t>
      </w:r>
    </w:p>
    <w:p w:rsidR="00100D08" w:rsidP="3A600C3C" w:rsidRDefault="00100D08" w14:textId="77777777" w14:noSpellErr="1" w14:paraId="569F4AE7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Page</w:t>
      </w:r>
    </w:p>
    <w:p w:rsidR="00100D08" w:rsidP="3A600C3C" w:rsidRDefault="00100D08" w14:textId="77777777" w14:noSpellErr="1" w14:paraId="6FE2D221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Input Validation</w:t>
      </w:r>
    </w:p>
    <w:p w:rsidR="00100D08" w:rsidP="3A600C3C" w:rsidRDefault="00100D08" w14:textId="77777777" w14:noSpellErr="1" w14:paraId="1AC7EA51">
      <w:pPr>
        <w:pStyle w:val="Heading3"/>
        <w:spacing w:before="60" w:after="144" w:afterLines="60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Front End Development: React</w:t>
      </w:r>
    </w:p>
    <w:p w:rsidR="00100D08" w:rsidP="3A600C3C" w:rsidRDefault="00100D08" w14:textId="77777777" w14:paraId="6D26EA6B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Introduction to React</w:t>
      </w:r>
    </w:p>
    <w:p w:rsidR="00100D08" w:rsidP="3A600C3C" w:rsidRDefault="00100D08" w14:textId="77777777" w14:noSpellErr="1" w14:paraId="36B6A7EC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Functional &amp; Class Components</w:t>
      </w:r>
    </w:p>
    <w:p w:rsidR="00100D08" w:rsidP="3A600C3C" w:rsidRDefault="00100D08" w14:textId="77777777" w14:noSpellErr="1" w14:paraId="20C9C9D3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Styling &amp; Layout</w:t>
      </w:r>
    </w:p>
    <w:p w:rsidR="00100D08" w:rsidP="3A600C3C" w:rsidRDefault="00100D08" w14:textId="77777777" w14:noSpellErr="1" w14:paraId="12051156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Web Services</w:t>
      </w:r>
    </w:p>
    <w:p w:rsidR="00100D08" w:rsidP="3A600C3C" w:rsidRDefault="00100D08" w14:textId="77777777" w14:noSpellErr="1" w14:paraId="31B8A663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REST Web Services &amp; Fetch</w:t>
      </w:r>
    </w:p>
    <w:p w:rsidR="00100D08" w:rsidP="3A600C3C" w:rsidRDefault="00100D08" w14:textId="77777777" w14:paraId="02C4070F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 xml:space="preserve">REST API Design using CRUD </w:t>
      </w:r>
    </w:p>
    <w:p w:rsidR="00100D08" w:rsidP="3A600C3C" w:rsidRDefault="00100D08" w14:textId="77777777" w14:paraId="7563D616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Forms in React</w:t>
      </w:r>
    </w:p>
    <w:p w:rsidR="00100D08" w:rsidP="3A600C3C" w:rsidRDefault="00100D08" w14:textId="77777777" w14:noSpellErr="1" w14:paraId="3B5746CB">
      <w:pPr>
        <w:pStyle w:val="Heading3"/>
        <w:spacing w:before="60" w:after="144" w:afterLines="60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Linux</w:t>
      </w:r>
    </w:p>
    <w:p w:rsidR="00100D08" w:rsidP="3A600C3C" w:rsidRDefault="00100D08" w14:textId="77777777" w14:noSpellErr="1" w14:paraId="021DD7C8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Windows Administration</w:t>
      </w:r>
    </w:p>
    <w:p w:rsidR="00100D08" w:rsidP="3A600C3C" w:rsidRDefault="00100D08" w14:textId="77777777" w14:noSpellErr="1" w14:paraId="050CADCE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Introduction to Linux</w:t>
      </w:r>
    </w:p>
    <w:p w:rsidR="00100D08" w:rsidP="3A600C3C" w:rsidRDefault="00100D08" w14:textId="77777777" w14:paraId="18CF7510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Basic commands to survive</w:t>
      </w:r>
    </w:p>
    <w:p w:rsidR="00100D08" w:rsidP="3A600C3C" w:rsidRDefault="00100D08" w14:textId="77777777" w14:noSpellErr="1" w14:paraId="1FFB17A8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Files and Filesystems</w:t>
      </w:r>
    </w:p>
    <w:p w:rsidR="00100D08" w:rsidP="3A600C3C" w:rsidRDefault="00100D08" w14:textId="77777777" w14:noSpellErr="1" w14:paraId="6FC66733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Variables</w:t>
      </w:r>
    </w:p>
    <w:p w:rsidR="00100D08" w:rsidP="3A600C3C" w:rsidRDefault="00100D08" w14:textId="77777777" w14:noSpellErr="1" w14:paraId="65050F02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Reading files</w:t>
      </w:r>
    </w:p>
    <w:p w:rsidR="00100D08" w:rsidP="3A600C3C" w:rsidRDefault="00100D08" w14:textId="77777777" w14:noSpellErr="1" w14:paraId="557D6D1B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Health of a server</w:t>
      </w:r>
    </w:p>
    <w:p w:rsidR="00100D08" w:rsidP="3A600C3C" w:rsidRDefault="00100D08" w14:textId="77777777" w14:noSpellErr="1" w14:paraId="516714C7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Disk Space</w:t>
      </w:r>
    </w:p>
    <w:p w:rsidR="00100D08" w:rsidP="3A600C3C" w:rsidRDefault="00100D08" w14:textId="77777777" w14:noSpellErr="1" w14:paraId="269F9E47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vi tutorial</w:t>
      </w:r>
    </w:p>
    <w:p w:rsidR="00100D08" w:rsidP="3A600C3C" w:rsidRDefault="00100D08" w14:textId="77777777" w14:noSpellErr="1" w14:paraId="64E14B37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A deeper dive into processes</w:t>
      </w:r>
    </w:p>
    <w:p w:rsidR="00100D08" w:rsidP="3A600C3C" w:rsidRDefault="00100D08" w14:textId="77777777" w14:noSpellErr="1" w14:paraId="197C513D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Advanced commands</w:t>
      </w:r>
    </w:p>
    <w:p w:rsidR="00100D08" w:rsidP="3A600C3C" w:rsidRDefault="00100D08" w14:textId="77777777" w14:noSpellErr="1" w14:paraId="6629F03A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Useful scripting tools</w:t>
      </w:r>
    </w:p>
    <w:p w:rsidR="00100D08" w:rsidP="3A600C3C" w:rsidRDefault="00100D08" w14:textId="77777777" w14:noSpellErr="1" w14:paraId="1A8C7744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Other Useful Linux commands</w:t>
      </w:r>
    </w:p>
    <w:p w:rsidR="00100D08" w:rsidP="3A600C3C" w:rsidRDefault="00100D08" w14:textId="77777777" w14:paraId="5F0AB08F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cron</w:t>
      </w:r>
    </w:p>
    <w:p w:rsidR="00100D08" w:rsidP="3A600C3C" w:rsidRDefault="00100D08" w14:textId="77777777" w14:noSpellErr="1" w14:paraId="7D87FC41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</w:pPr>
      <w:r w:rsidRPr="3A600C3C" w:rsidR="0A3FA9C7">
        <w:rPr>
          <w:rFonts w:ascii="Calibri" w:hAnsi="Calibri"/>
          <w:sz w:val="21"/>
          <w:szCs w:val="21"/>
        </w:rPr>
        <w:t>Troubleshooting Java Applications</w:t>
      </w:r>
    </w:p>
    <w:p w:rsidR="00100D08" w:rsidP="3A600C3C" w:rsidRDefault="00100D08" w14:paraId="343F40C2" w14:textId="6A1D79EF">
      <w:pPr>
        <w:pStyle w:val="ListParagraph"/>
        <w:numPr>
          <w:ilvl w:val="0"/>
          <w:numId w:val="36"/>
        </w:numPr>
        <w:spacing w:before="60" w:after="160" w:afterLines="60" w:line="264" w:lineRule="auto"/>
        <w:rPr>
          <w:rFonts w:ascii="Calibri" w:hAnsi="Calibri"/>
          <w:sz w:val="21"/>
          <w:szCs w:val="21"/>
        </w:rPr>
        <w:sectPr w:rsidR="00100D08" w:rsidSect="00F604FF">
          <w:headerReference w:type="default" r:id="rId13"/>
          <w:footerReference w:type="even" r:id="rId14"/>
          <w:footerReference w:type="default" r:id="rId15"/>
          <w:type w:val="continuous"/>
          <w:pgSz w:w="11906" w:h="16838" w:orient="portrait" w:code="9"/>
          <w:pgMar w:top="1588" w:right="851" w:bottom="1440" w:left="851" w:header="568" w:footer="2041" w:gutter="0"/>
          <w:cols w:space="720"/>
          <w:docGrid w:linePitch="299"/>
        </w:sectPr>
      </w:pPr>
      <w:r w:rsidRPr="3A600C3C" w:rsidR="0A3FA9C7">
        <w:rPr>
          <w:rFonts w:ascii="Calibri" w:hAnsi="Calibri"/>
          <w:sz w:val="21"/>
          <w:szCs w:val="21"/>
        </w:rPr>
        <w:t>Introduction to shell scripting</w:t>
      </w:r>
    </w:p>
    <w:p w:rsidR="00100D08" w:rsidP="3A600C3C" w:rsidRDefault="00100D08" w14:paraId="3A06F794" w14:textId="7FEBDB1B">
      <w:pPr>
        <w:pStyle w:val="Heading1"/>
        <w:spacing w:before="60" w:after="144" w:afterLines="60"/>
        <w:rPr>
          <w:rFonts w:ascii="Arial" w:hAnsi="Arial" w:cs="Arial"/>
          <w:lang w:val="en-US"/>
        </w:rPr>
      </w:pPr>
      <w:r w:rsidRPr="3A600C3C" w:rsidR="12899657">
        <w:rPr>
          <w:rFonts w:ascii="Arial" w:hAnsi="Arial" w:cs="Arial"/>
          <w:lang w:val="en-US"/>
        </w:rPr>
        <w:t>EXPERIENCE</w:t>
      </w:r>
    </w:p>
    <w:p w:rsidR="00100D08" w:rsidP="3A600C3C" w:rsidRDefault="00100D08" w14:paraId="46EB86FD" w14:textId="01A3A3C9">
      <w:pPr>
        <w:pStyle w:val="BodyText-AlumniCV"/>
        <w:spacing w:before="60" w:after="144" w:afterLines="60"/>
        <w:rPr>
          <w:rFonts w:ascii="Arial" w:hAnsi="Arial" w:cs="Arial"/>
          <w:b w:val="1"/>
          <w:bCs w:val="1"/>
          <w:color w:val="auto"/>
          <w:sz w:val="22"/>
          <w:szCs w:val="22"/>
          <w:lang w:val="en-US"/>
        </w:rPr>
      </w:pPr>
      <w:r w:rsidRPr="3A600C3C" w:rsidR="12899657">
        <w:rPr>
          <w:rFonts w:ascii="Arial" w:hAnsi="Arial" w:cs="Arial"/>
          <w:b w:val="1"/>
          <w:bCs w:val="1"/>
          <w:color w:val="auto"/>
          <w:sz w:val="22"/>
          <w:szCs w:val="22"/>
          <w:lang w:val="en-US"/>
        </w:rPr>
        <w:t>Web Development Intern – Rhamnolipid Inc. – May 2018 to July 2018</w:t>
      </w:r>
    </w:p>
    <w:p w:rsidR="00100D08" w:rsidP="3A600C3C" w:rsidRDefault="00100D08" w14:paraId="452B99E9" w14:textId="23A95F83">
      <w:pPr>
        <w:pStyle w:val="BodyText-AlumniCV"/>
        <w:numPr>
          <w:ilvl w:val="0"/>
          <w:numId w:val="19"/>
        </w:numPr>
        <w:spacing w:before="60" w:after="144" w:afterLines="60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  <w:lang w:val="en-US"/>
        </w:rPr>
      </w:pPr>
      <w:r w:rsidRPr="3A600C3C" w:rsidR="12899657">
        <w:rPr>
          <w:rFonts w:ascii="Arial" w:hAnsi="Arial" w:cs="Arial"/>
          <w:color w:val="auto"/>
          <w:sz w:val="22"/>
          <w:szCs w:val="22"/>
          <w:lang w:val="en-US"/>
        </w:rPr>
        <w:t>Developed websites to market Rhamnolipid crowdfunding and display information about company ICOs using HTML, W3.CSS, and jQuery.</w:t>
      </w:r>
    </w:p>
    <w:p w:rsidR="00100D08" w:rsidP="3A600C3C" w:rsidRDefault="00100D08" w14:paraId="17C55A75" w14:textId="04F78283">
      <w:pPr>
        <w:pStyle w:val="BodyText-AlumniCV"/>
        <w:numPr>
          <w:ilvl w:val="0"/>
          <w:numId w:val="19"/>
        </w:numPr>
        <w:spacing w:before="60" w:after="144" w:afterLines="60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  <w:lang w:val="en-US"/>
        </w:rPr>
      </w:pPr>
      <w:r w:rsidRPr="3A600C3C" w:rsidR="12899657">
        <w:rPr>
          <w:rFonts w:ascii="Arial" w:hAnsi="Arial" w:cs="Arial"/>
          <w:color w:val="auto"/>
          <w:sz w:val="22"/>
          <w:szCs w:val="22"/>
          <w:lang w:val="en-US"/>
        </w:rPr>
        <w:t>Created animations to market Rhamnolipid crowdfunding.</w:t>
      </w:r>
    </w:p>
    <w:p w:rsidR="00100D08" w:rsidP="3A600C3C" w:rsidRDefault="00100D08" w14:paraId="4EF73266" w14:textId="07C000FD">
      <w:pPr>
        <w:pStyle w:val="BodyText-AlumniCV"/>
        <w:numPr>
          <w:ilvl w:val="0"/>
          <w:numId w:val="19"/>
        </w:numPr>
        <w:spacing w:before="60" w:after="144" w:afterLines="60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  <w:lang w:val="en-US"/>
        </w:rPr>
      </w:pPr>
      <w:proofErr w:type="gramStart"/>
      <w:r w:rsidRPr="3A600C3C" w:rsidR="12899657">
        <w:rPr>
          <w:rFonts w:ascii="Arial" w:hAnsi="Arial" w:cs="Arial"/>
          <w:color w:val="auto"/>
          <w:sz w:val="22"/>
          <w:szCs w:val="22"/>
          <w:lang w:val="en-US"/>
        </w:rPr>
        <w:t>Created</w:t>
      </w:r>
      <w:proofErr w:type="gramEnd"/>
      <w:r w:rsidRPr="3A600C3C" w:rsidR="12899657">
        <w:rPr>
          <w:rFonts w:ascii="Arial" w:hAnsi="Arial" w:cs="Arial"/>
          <w:color w:val="auto"/>
          <w:sz w:val="22"/>
          <w:szCs w:val="22"/>
          <w:lang w:val="en-US"/>
        </w:rPr>
        <w:t xml:space="preserve"> company logos and graphics using photoshop.</w:t>
      </w:r>
    </w:p>
    <w:p w:rsidR="00100D08" w:rsidP="3A600C3C" w:rsidRDefault="00100D08" w14:paraId="140D0842" w14:textId="78F2895D">
      <w:pPr>
        <w:pStyle w:val="BodyText-AlumniCV"/>
        <w:spacing w:before="60" w:after="144" w:afterLines="60"/>
        <w:rPr>
          <w:rFonts w:ascii="Arial" w:hAnsi="Arial" w:cs="Arial"/>
          <w:b w:val="1"/>
          <w:bCs w:val="1"/>
          <w:color w:val="auto"/>
          <w:sz w:val="22"/>
          <w:szCs w:val="22"/>
          <w:lang w:val="en-US"/>
        </w:rPr>
      </w:pPr>
    </w:p>
    <w:p w:rsidR="00100D08" w:rsidP="3A600C3C" w:rsidRDefault="00100D08" w14:paraId="4E7F9256" w14:textId="7069A73B">
      <w:pPr>
        <w:pStyle w:val="BodyText-AlumniCV"/>
        <w:spacing w:before="60" w:after="144" w:afterLines="60"/>
        <w:rPr>
          <w:rFonts w:ascii="Arial" w:hAnsi="Arial" w:cs="Arial"/>
          <w:b w:val="1"/>
          <w:bCs w:val="1"/>
          <w:color w:val="auto"/>
          <w:sz w:val="22"/>
          <w:szCs w:val="22"/>
          <w:lang w:val="en-US"/>
        </w:rPr>
      </w:pPr>
      <w:r w:rsidRPr="3A600C3C" w:rsidR="12899657">
        <w:rPr>
          <w:rFonts w:ascii="Arial" w:hAnsi="Arial" w:cs="Arial"/>
          <w:b w:val="1"/>
          <w:bCs w:val="1"/>
          <w:color w:val="auto"/>
          <w:sz w:val="22"/>
          <w:szCs w:val="22"/>
          <w:lang w:val="en-US"/>
        </w:rPr>
        <w:t>Enumerator – United States Census Bureau – Aug 2020 to Oct 2020</w:t>
      </w:r>
    </w:p>
    <w:p w:rsidR="00100D08" w:rsidP="3A600C3C" w:rsidRDefault="00100D08" w14:paraId="365610C6" w14:textId="7FDBC31B">
      <w:pPr>
        <w:pStyle w:val="BodyText-AlumniCV"/>
        <w:numPr>
          <w:ilvl w:val="0"/>
          <w:numId w:val="17"/>
        </w:numPr>
        <w:spacing w:before="60" w:after="144" w:afterLines="60"/>
        <w:rPr>
          <w:color w:val="auto"/>
          <w:sz w:val="22"/>
          <w:szCs w:val="22"/>
          <w:lang w:val="en-US"/>
        </w:rPr>
      </w:pPr>
      <w:r w:rsidRPr="3A600C3C" w:rsidR="12899657">
        <w:rPr>
          <w:rFonts w:ascii="Arial" w:hAnsi="Arial" w:cs="Arial"/>
          <w:color w:val="auto"/>
          <w:sz w:val="22"/>
          <w:szCs w:val="22"/>
          <w:lang w:val="en-US"/>
        </w:rPr>
        <w:t>Used customer service and communication skills to provide critical data for lawmakers, businesspeople, and many others by local helping residents complete their 2020 census</w:t>
      </w:r>
    </w:p>
    <w:p w:rsidR="00100D08" w:rsidP="3A600C3C" w:rsidRDefault="00100D08" w14:paraId="05A90B3E" w14:textId="2DB0DE68">
      <w:pPr>
        <w:pStyle w:val="BodyText-AlumniCV"/>
        <w:spacing w:before="60" w:after="144" w:afterLines="60"/>
        <w:ind w:left="0"/>
        <w:rPr>
          <w:rFonts w:ascii="Arial" w:hAnsi="Arial" w:cs="Arial"/>
          <w:color w:val="auto"/>
          <w:sz w:val="22"/>
          <w:szCs w:val="22"/>
          <w:lang w:val="en-US"/>
        </w:rPr>
      </w:pPr>
    </w:p>
    <w:p w:rsidR="00100D08" w:rsidP="3A600C3C" w:rsidRDefault="00100D08" w14:paraId="69B0F69E" w14:textId="22B397AC">
      <w:pPr>
        <w:pStyle w:val="BodyText-AlumniCV"/>
        <w:spacing w:before="60" w:after="144" w:afterLines="60"/>
        <w:rPr>
          <w:rFonts w:ascii="Arial" w:hAnsi="Arial" w:cs="Arial"/>
          <w:b w:val="1"/>
          <w:bCs w:val="1"/>
          <w:color w:val="auto"/>
          <w:sz w:val="22"/>
          <w:szCs w:val="22"/>
          <w:lang w:val="en-US"/>
        </w:rPr>
      </w:pPr>
      <w:r w:rsidRPr="3A600C3C" w:rsidR="12899657">
        <w:rPr>
          <w:rFonts w:ascii="Arial" w:hAnsi="Arial" w:cs="Arial"/>
          <w:b w:val="1"/>
          <w:bCs w:val="1"/>
          <w:color w:val="auto"/>
          <w:sz w:val="22"/>
          <w:szCs w:val="22"/>
          <w:lang w:val="en-US"/>
        </w:rPr>
        <w:t>Senior Web Editor – Spartan News Network (High School Journalism) – May 2014 to June 2015</w:t>
      </w:r>
    </w:p>
    <w:p w:rsidR="00100D08" w:rsidP="3A600C3C" w:rsidRDefault="00100D08" w14:paraId="7E649A3C" w14:textId="7B742713">
      <w:pPr>
        <w:pStyle w:val="BodyText-AlumniCV"/>
        <w:numPr>
          <w:ilvl w:val="0"/>
          <w:numId w:val="20"/>
        </w:numPr>
        <w:spacing w:before="60" w:after="144" w:afterLines="60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  <w:lang w:val="en-US"/>
        </w:rPr>
      </w:pPr>
      <w:r w:rsidRPr="3A600C3C" w:rsidR="12899657">
        <w:rPr>
          <w:rFonts w:ascii="Arial" w:hAnsi="Arial" w:cs="Arial"/>
          <w:color w:val="auto"/>
          <w:sz w:val="22"/>
          <w:szCs w:val="22"/>
          <w:lang w:val="en-US"/>
        </w:rPr>
        <w:t>Updated newspaper website daily utilizing the content management system Joomla</w:t>
      </w:r>
    </w:p>
    <w:p w:rsidR="00100D08" w:rsidP="3A600C3C" w:rsidRDefault="00100D08" w14:paraId="62F4004F" w14:textId="247FCB86">
      <w:pPr>
        <w:pStyle w:val="BodyText-AlumniCV"/>
        <w:numPr>
          <w:ilvl w:val="0"/>
          <w:numId w:val="20"/>
        </w:numPr>
        <w:spacing w:before="60" w:after="144" w:afterLines="60"/>
        <w:rPr>
          <w:color w:val="auto"/>
          <w:sz w:val="22"/>
          <w:szCs w:val="22"/>
          <w:lang w:val="en-US"/>
        </w:rPr>
      </w:pPr>
      <w:r w:rsidRPr="3A600C3C" w:rsidR="12899657">
        <w:rPr>
          <w:rFonts w:ascii="Arial" w:hAnsi="Arial" w:cs="Arial"/>
          <w:color w:val="auto"/>
          <w:sz w:val="22"/>
          <w:szCs w:val="22"/>
          <w:lang w:val="en-US"/>
        </w:rPr>
        <w:t>Chose and managed content layouts</w:t>
      </w:r>
    </w:p>
    <w:p w:rsidR="00100D08" w:rsidP="3A600C3C" w:rsidRDefault="00100D08" w14:paraId="34E8BE7F" w14:textId="534D7D19">
      <w:pPr>
        <w:pStyle w:val="BodyText-AlumniCV"/>
        <w:numPr>
          <w:ilvl w:val="0"/>
          <w:numId w:val="20"/>
        </w:numPr>
        <w:spacing w:before="60" w:after="144" w:afterLines="60"/>
        <w:rPr>
          <w:color w:val="auto"/>
          <w:sz w:val="22"/>
          <w:szCs w:val="22"/>
          <w:lang w:val="en-US"/>
        </w:rPr>
      </w:pPr>
      <w:r w:rsidRPr="3A600C3C" w:rsidR="12899657">
        <w:rPr>
          <w:rFonts w:ascii="Arial" w:hAnsi="Arial" w:cs="Arial"/>
          <w:color w:val="auto"/>
          <w:sz w:val="22"/>
          <w:szCs w:val="22"/>
          <w:lang w:val="en-US"/>
        </w:rPr>
        <w:t>Assisted school district officials with migrating the entire website from Joomla to Blackboard</w:t>
      </w:r>
    </w:p>
    <w:p w:rsidR="00100D08" w:rsidP="3A600C3C" w:rsidRDefault="00100D08" w14:textId="77777777" w14:noSpellErr="1" w14:paraId="46C1B274">
      <w:pPr>
        <w:pStyle w:val="BodyText-AlumniCV"/>
        <w:spacing w:before="60" w:after="144" w:afterLines="60"/>
        <w:rPr>
          <w:rFonts w:ascii="Arial" w:hAnsi="Arial" w:cs="Arial"/>
          <w:sz w:val="22"/>
          <w:szCs w:val="22"/>
          <w:lang w:val="en-US"/>
        </w:rPr>
      </w:pPr>
    </w:p>
    <w:p w:rsidR="00100D08" w:rsidP="3A600C3C" w:rsidRDefault="00100D08" w14:textId="77777777" w14:noSpellErr="1" w14:paraId="17717A55">
      <w:pPr>
        <w:pStyle w:val="Heading1"/>
        <w:spacing w:before="60" w:after="144" w:afterLines="60"/>
        <w:rPr>
          <w:rFonts w:ascii="Arial" w:hAnsi="Arial" w:cs="Arial"/>
          <w:lang w:val="en-US"/>
        </w:rPr>
      </w:pPr>
      <w:r w:rsidRPr="3A600C3C" w:rsidR="12899657">
        <w:rPr>
          <w:rFonts w:ascii="Arial" w:hAnsi="Arial" w:cs="Arial"/>
          <w:lang w:val="en-US"/>
        </w:rPr>
        <w:t>ADDITIONAL INFORMATION</w:t>
      </w:r>
    </w:p>
    <w:p w:rsidR="00100D08" w:rsidP="3A600C3C" w:rsidRDefault="00100D08" w14:paraId="7A433872" w14:textId="615046F6">
      <w:pPr>
        <w:pStyle w:val="BodyText-AlumniCV"/>
        <w:bidi w:val="0"/>
        <w:spacing w:before="60" w:beforeAutospacing="off" w:afterLines="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color w:val="auto"/>
          <w:sz w:val="22"/>
          <w:szCs w:val="22"/>
          <w:lang w:val="en-US"/>
        </w:rPr>
      </w:pPr>
      <w:hyperlink r:id="R547b8b2d44eb463e">
        <w:r w:rsidRPr="3A600C3C" w:rsidR="12899657">
          <w:rPr>
            <w:rStyle w:val="Hyperlink"/>
            <w:rFonts w:ascii="Arial" w:hAnsi="Arial" w:cs="Arial"/>
            <w:b w:val="1"/>
            <w:bCs w:val="1"/>
            <w:color w:val="auto"/>
            <w:sz w:val="22"/>
            <w:szCs w:val="22"/>
            <w:lang w:val="en-US"/>
          </w:rPr>
          <w:t>https://beffiom.tech</w:t>
        </w:r>
      </w:hyperlink>
    </w:p>
    <w:p w:rsidR="00100D08" w:rsidP="3A600C3C" w:rsidRDefault="00100D08" w14:paraId="15EB9211" w14:textId="6C4283B8">
      <w:pPr>
        <w:pStyle w:val="BodyText-AlumniCV"/>
        <w:bidi w:val="0"/>
        <w:spacing w:before="60" w:beforeAutospacing="off" w:afterLines="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color w:val="auto"/>
          <w:sz w:val="22"/>
          <w:szCs w:val="22"/>
          <w:lang w:val="en-US"/>
        </w:rPr>
      </w:pPr>
      <w:r w:rsidRPr="3A600C3C" w:rsidR="12899657">
        <w:rPr>
          <w:rFonts w:ascii="Arial" w:hAnsi="Arial" w:cs="Arial"/>
          <w:b w:val="0"/>
          <w:bCs w:val="0"/>
          <w:color w:val="auto"/>
          <w:sz w:val="22"/>
          <w:szCs w:val="22"/>
          <w:lang w:val="en-US"/>
        </w:rPr>
        <w:t xml:space="preserve">Developed personal website to discuss online security issues and my experiences using </w:t>
      </w:r>
      <w:proofErr w:type="gramStart"/>
      <w:r w:rsidRPr="3A600C3C" w:rsidR="12899657">
        <w:rPr>
          <w:rFonts w:ascii="Arial" w:hAnsi="Arial" w:cs="Arial"/>
          <w:b w:val="0"/>
          <w:bCs w:val="0"/>
          <w:color w:val="auto"/>
          <w:sz w:val="22"/>
          <w:szCs w:val="22"/>
          <w:lang w:val="en-US"/>
        </w:rPr>
        <w:t>Linux</w:t>
      </w:r>
      <w:proofErr w:type="gramEnd"/>
    </w:p>
    <w:p w:rsidR="00100D08" w:rsidP="3A600C3C" w:rsidRDefault="00100D08" w14:paraId="2B41E5B8" w14:textId="5AA837F3">
      <w:pPr>
        <w:pStyle w:val="Normal"/>
        <w:rPr>
          <w:lang w:val="en-US"/>
        </w:rPr>
        <w:sectPr w:rsidR="00100D08" w:rsidSect="00100D08">
          <w:type w:val="continuous"/>
          <w:pgSz w:w="11906" w:h="16838" w:orient="portrait" w:code="9"/>
          <w:pgMar w:top="1588" w:right="851" w:bottom="1440" w:left="851" w:header="568" w:footer="2041" w:gutter="0"/>
          <w:cols w:space="720" w:num="2"/>
          <w:docGrid w:linePitch="299"/>
        </w:sectPr>
      </w:pPr>
    </w:p>
    <w:p w:rsidR="3A600C3C" w:rsidP="3A600C3C" w:rsidRDefault="3A600C3C" w14:paraId="5C64DF2D" w14:textId="6AED18DA">
      <w:pPr>
        <w:pStyle w:val="Heading1"/>
        <w:spacing w:before="60" w:after="144" w:afterLines="60"/>
        <w:rPr>
          <w:rFonts w:ascii="Arial" w:hAnsi="Arial" w:cs="Arial"/>
          <w:lang w:val="en-US"/>
        </w:rPr>
      </w:pPr>
    </w:p>
    <w:sectPr w:rsidRPr="00862790" w:rsidR="00EC69CD" w:rsidSect="00F604FF">
      <w:type w:val="continuous"/>
      <w:pgSz w:w="11906" w:h="16838" w:orient="portrait" w:code="9"/>
      <w:pgMar w:top="1588" w:right="851" w:bottom="1440" w:left="851" w:header="568" w:footer="204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1956" w:rsidRDefault="00061956" w14:paraId="6766E033" w14:textId="77777777">
      <w:r>
        <w:separator/>
      </w:r>
    </w:p>
  </w:endnote>
  <w:endnote w:type="continuationSeparator" w:id="0">
    <w:p w:rsidR="00061956" w:rsidRDefault="00061956" w14:paraId="43B93C08" w14:textId="77777777">
      <w:r>
        <w:continuationSeparator/>
      </w:r>
    </w:p>
  </w:endnote>
  <w:endnote w:type="continuationNotice" w:id="1">
    <w:p w:rsidR="00061956" w:rsidRDefault="00061956" w14:paraId="34AB815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xiforma">
    <w:panose1 w:val="000005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xiforma Book">
    <w:panose1 w:val="000004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@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legantIcons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sdt>
    <w:sdtPr>
      <w:rPr>
        <w:rFonts w:ascii="Calibri" w:hAnsi="Calibri" w:cs="Calibri"/>
        <w:color w:val="001261" w:themeColor="text2"/>
      </w:rPr>
      <w:id w:val="213479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9F1EB7" w:rsidR="005026A5" w:rsidRDefault="00D21B66" w14:paraId="732F4F1B" w14:textId="5799A6CC">
        <w:pPr>
          <w:pStyle w:val="Footer"/>
          <w:jc w:val="right"/>
          <w:rPr>
            <w:rFonts w:ascii="Calibri" w:hAnsi="Calibri" w:cs="Calibri"/>
            <w:color w:val="001261" w:themeColor="text2"/>
          </w:rPr>
        </w:pPr>
        <w:r w:rsidRPr="009F1EB7">
          <w:rPr>
            <w:rFonts w:ascii="Calibri" w:hAnsi="Calibri" w:cs="Calibri"/>
            <w:noProof/>
            <w:color w:val="001261" w:themeColor="text2"/>
          </w:rPr>
          <mc:AlternateContent>
            <mc:Choice Requires="wps">
              <w:drawing>
                <wp:anchor distT="0" distB="0" distL="114300" distR="114300" simplePos="0" relativeHeight="251658246" behindDoc="1" locked="0" layoutInCell="1" allowOverlap="1" wp14:anchorId="0837A985" wp14:editId="4637818A">
                  <wp:simplePos x="0" y="0"/>
                  <wp:positionH relativeFrom="margin">
                    <wp:posOffset>4827905</wp:posOffset>
                  </wp:positionH>
                  <wp:positionV relativeFrom="page">
                    <wp:posOffset>9746615</wp:posOffset>
                  </wp:positionV>
                  <wp:extent cx="1040765" cy="589280"/>
                  <wp:effectExtent l="0" t="0" r="6985" b="1270"/>
                  <wp:wrapNone/>
                  <wp:docPr id="20" name="Text Box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40765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D21B66" w:rsidR="005026A5" w:rsidP="005026A5" w:rsidRDefault="005026A5" w14:paraId="241CBAC1" w14:textId="33E9372F">
                              <w:pPr>
                                <w:pStyle w:val="BodyText"/>
                                <w:spacing w:before="20" w:line="360" w:lineRule="auto"/>
                                <w:ind w:left="20"/>
                                <w:rPr>
                                  <w:rStyle w:val="Hyperlink"/>
                                  <w:rFonts w:ascii="Arial" w:hAnsi="Arial" w:cs="Arial"/>
                                  <w:color w:val="03145E"/>
                                </w:rPr>
                              </w:pPr>
                              <w:r w:rsidRPr="00D21B66">
                                <w:rPr>
                                  <w:rFonts w:ascii="Arial" w:hAnsi="Arial" w:cs="Arial"/>
                                  <w:color w:val="03145E"/>
                                </w:rPr>
                                <w:t>+</w:t>
                              </w:r>
                              <w:r w:rsidRPr="00D21B66" w:rsidR="00A009C0">
                                <w:rPr>
                                  <w:rFonts w:ascii="Arial" w:hAnsi="Arial" w:cs="Arial"/>
                                  <w:color w:val="03145E"/>
                                </w:rPr>
                                <w:t>1</w:t>
                              </w:r>
                              <w:r w:rsidRPr="00D21B66">
                                <w:rPr>
                                  <w:rFonts w:ascii="Arial" w:hAnsi="Arial" w:cs="Arial"/>
                                  <w:color w:val="03145E"/>
                                </w:rPr>
                                <w:t xml:space="preserve"> (</w:t>
                              </w:r>
                              <w:r w:rsidRPr="00D21B66" w:rsidR="006C3DAF">
                                <w:rPr>
                                  <w:rFonts w:ascii="Arial" w:hAnsi="Arial" w:cs="Arial"/>
                                  <w:color w:val="03145E"/>
                                </w:rPr>
                                <w:t>631</w:t>
                              </w:r>
                              <w:r w:rsidRPr="00D21B66">
                                <w:rPr>
                                  <w:rFonts w:ascii="Arial" w:hAnsi="Arial" w:cs="Arial"/>
                                  <w:color w:val="03145E"/>
                                </w:rPr>
                                <w:t xml:space="preserve">) </w:t>
                              </w:r>
                              <w:r w:rsidRPr="00D21B66" w:rsidR="006C3DAF">
                                <w:rPr>
                                  <w:rFonts w:ascii="Arial" w:hAnsi="Arial" w:cs="Arial"/>
                                  <w:color w:val="03145E"/>
                                </w:rPr>
                                <w:t>771-1703</w:t>
                              </w:r>
                              <w:r w:rsidRPr="00D21B66">
                                <w:rPr>
                                  <w:rFonts w:ascii="Arial" w:hAnsi="Arial" w:cs="Arial"/>
                                  <w:color w:val="03145E"/>
                                </w:rPr>
                                <w:br/>
                              </w:r>
                              <w:hyperlink w:history="1" r:id="rId1">
                                <w:r w:rsidRPr="00D21B66">
                                  <w:rPr>
                                    <w:rStyle w:val="Hyperlink"/>
                                    <w:rFonts w:ascii="Arial" w:hAnsi="Arial" w:cs="Arial"/>
                                    <w:color w:val="03145E"/>
                                  </w:rPr>
                                  <w:t>info@mthree.com</w:t>
                                </w:r>
                              </w:hyperlink>
                            </w:p>
                            <w:p w:rsidRPr="00D21B66" w:rsidR="005026A5" w:rsidP="005026A5" w:rsidRDefault="005026A5" w14:paraId="7D3556FA" w14:textId="77777777">
                              <w:pPr>
                                <w:pStyle w:val="BodyText"/>
                                <w:spacing w:before="20" w:line="360" w:lineRule="auto"/>
                                <w:ind w:left="20"/>
                                <w:rPr>
                                  <w:rFonts w:ascii="Arial" w:hAnsi="Arial" w:cs="Arial"/>
                                  <w:color w:val="03145E"/>
                                </w:rPr>
                              </w:pPr>
                              <w:r w:rsidRPr="00D21B66">
                                <w:rPr>
                                  <w:rFonts w:ascii="Arial" w:hAnsi="Arial" w:cs="Arial"/>
                                  <w:color w:val="03145E"/>
                                </w:rPr>
                                <w:t>mthree.com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 w14:anchorId="0837A985">
                  <v:stroke joinstyle="miter"/>
                  <v:path gradientshapeok="t" o:connecttype="rect"/>
                </v:shapetype>
                <v:shape id="Text Box 20" style="position:absolute;left:0;text-align:left;margin-left:380.15pt;margin-top:767.45pt;width:81.95pt;height:46.4pt;z-index:-2516582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">
                  <v:textbox inset="0,0,0,0">
                    <w:txbxContent>
                      <w:p w:rsidRPr="00D21B66" w:rsidR="005026A5" w:rsidP="005026A5" w:rsidRDefault="005026A5" w14:paraId="241CBAC1" w14:textId="33E9372F">
                        <w:pPr>
                          <w:pStyle w:val="BodyText"/>
                          <w:spacing w:before="20" w:line="360" w:lineRule="auto"/>
                          <w:ind w:left="20"/>
                          <w:rPr>
                            <w:rStyle w:val="Hyperlink"/>
                            <w:rFonts w:ascii="Arial" w:hAnsi="Arial" w:cs="Arial"/>
                            <w:color w:val="03145E"/>
                          </w:rPr>
                        </w:pPr>
                        <w:r w:rsidRPr="00D21B66">
                          <w:rPr>
                            <w:rFonts w:ascii="Arial" w:hAnsi="Arial" w:cs="Arial"/>
                            <w:color w:val="03145E"/>
                          </w:rPr>
                          <w:t>+</w:t>
                        </w:r>
                        <w:r w:rsidRPr="00D21B66" w:rsidR="00A009C0">
                          <w:rPr>
                            <w:rFonts w:ascii="Arial" w:hAnsi="Arial" w:cs="Arial"/>
                            <w:color w:val="03145E"/>
                          </w:rPr>
                          <w:t>1</w:t>
                        </w:r>
                        <w:r w:rsidRPr="00D21B66">
                          <w:rPr>
                            <w:rFonts w:ascii="Arial" w:hAnsi="Arial" w:cs="Arial"/>
                            <w:color w:val="03145E"/>
                          </w:rPr>
                          <w:t xml:space="preserve"> (</w:t>
                        </w:r>
                        <w:r w:rsidRPr="00D21B66" w:rsidR="006C3DAF">
                          <w:rPr>
                            <w:rFonts w:ascii="Arial" w:hAnsi="Arial" w:cs="Arial"/>
                            <w:color w:val="03145E"/>
                          </w:rPr>
                          <w:t>631</w:t>
                        </w:r>
                        <w:r w:rsidRPr="00D21B66">
                          <w:rPr>
                            <w:rFonts w:ascii="Arial" w:hAnsi="Arial" w:cs="Arial"/>
                            <w:color w:val="03145E"/>
                          </w:rPr>
                          <w:t xml:space="preserve">) </w:t>
                        </w:r>
                        <w:r w:rsidRPr="00D21B66" w:rsidR="006C3DAF">
                          <w:rPr>
                            <w:rFonts w:ascii="Arial" w:hAnsi="Arial" w:cs="Arial"/>
                            <w:color w:val="03145E"/>
                          </w:rPr>
                          <w:t>771-1703</w:t>
                        </w:r>
                        <w:r w:rsidRPr="00D21B66">
                          <w:rPr>
                            <w:rFonts w:ascii="Arial" w:hAnsi="Arial" w:cs="Arial"/>
                            <w:color w:val="03145E"/>
                          </w:rPr>
                          <w:br/>
                        </w:r>
                        <w:hyperlink w:history="1" r:id="rId2">
                          <w:r w:rsidRPr="00D21B66">
                            <w:rPr>
                              <w:rStyle w:val="Hyperlink"/>
                              <w:rFonts w:ascii="Arial" w:hAnsi="Arial" w:cs="Arial"/>
                              <w:color w:val="03145E"/>
                            </w:rPr>
                            <w:t>info@mthree.com</w:t>
                          </w:r>
                        </w:hyperlink>
                      </w:p>
                      <w:p w:rsidRPr="00D21B66" w:rsidR="005026A5" w:rsidP="005026A5" w:rsidRDefault="005026A5" w14:paraId="7D3556FA" w14:textId="77777777">
                        <w:pPr>
                          <w:pStyle w:val="BodyText"/>
                          <w:spacing w:before="20" w:line="360" w:lineRule="auto"/>
                          <w:ind w:left="20"/>
                          <w:rPr>
                            <w:rFonts w:ascii="Arial" w:hAnsi="Arial" w:cs="Arial"/>
                            <w:color w:val="03145E"/>
                          </w:rPr>
                        </w:pPr>
                        <w:r w:rsidRPr="00D21B66">
                          <w:rPr>
                            <w:rFonts w:ascii="Arial" w:hAnsi="Arial" w:cs="Arial"/>
                            <w:color w:val="03145E"/>
                          </w:rPr>
                          <w:t>mthree.com</w:t>
                        </w:r>
                      </w:p>
                    </w:txbxContent>
                  </v:textbox>
                  <w10:wrap anchorx="margin" anchory="page"/>
                </v:shape>
              </w:pict>
            </mc:Fallback>
          </mc:AlternateContent>
        </w:r>
        <w:r w:rsidRPr="009F1EB7" w:rsidR="005026A5">
          <w:rPr>
            <w:rFonts w:ascii="Calibri" w:hAnsi="Calibri" w:cs="Calibri"/>
            <w:noProof/>
            <w:color w:val="001261" w:themeColor="text2"/>
          </w:rPr>
          <w:drawing>
            <wp:anchor distT="0" distB="0" distL="114300" distR="114300" simplePos="0" relativeHeight="251658251" behindDoc="0" locked="0" layoutInCell="1" allowOverlap="1" wp14:anchorId="5B67ADD6" wp14:editId="3D5AD980">
              <wp:simplePos x="0" y="0"/>
              <wp:positionH relativeFrom="margin">
                <wp:align>left</wp:align>
              </wp:positionH>
              <wp:positionV relativeFrom="paragraph">
                <wp:posOffset>50165</wp:posOffset>
              </wp:positionV>
              <wp:extent cx="374650" cy="82550"/>
              <wp:effectExtent l="0" t="0" r="6350" b="0"/>
              <wp:wrapNone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650" cy="8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:rsidRPr="009F1EB7" w:rsidR="005026A5" w:rsidP="005026A5" w:rsidRDefault="005026A5" w14:paraId="10935994" w14:textId="14A34BA5">
    <w:pPr>
      <w:pStyle w:val="BodyText"/>
      <w:spacing w:before="0" w:line="14" w:lineRule="auto"/>
      <w:ind w:right="360"/>
      <w:rPr>
        <w:rFonts w:ascii="Calibri" w:hAnsi="Calibri" w:cs="Calibri"/>
        <w:b w:val="0"/>
        <w:color w:val="001261" w:themeColor="text2"/>
        <w:sz w:val="20"/>
      </w:rPr>
    </w:pPr>
    <w:r w:rsidRPr="009F1EB7">
      <w:rPr>
        <w:rFonts w:ascii="Calibri" w:hAnsi="Calibri" w:cs="Calibri"/>
        <w:noProof/>
        <w:color w:val="001261" w:themeColor="text2"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084B103C" wp14:editId="0BC9F3D1">
              <wp:simplePos x="0" y="0"/>
              <wp:positionH relativeFrom="page">
                <wp:posOffset>5187950</wp:posOffset>
              </wp:positionH>
              <wp:positionV relativeFrom="page">
                <wp:posOffset>9736455</wp:posOffset>
              </wp:positionV>
              <wp:extent cx="114300" cy="574675"/>
              <wp:effectExtent l="0" t="0" r="0" b="1587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4300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F78D3" w:rsidR="005026A5" w:rsidP="005026A5" w:rsidRDefault="005026A5" w14:paraId="6D44AA99" w14:textId="77777777">
                          <w:pPr>
                            <w:spacing w:before="7" w:line="480" w:lineRule="auto"/>
                            <w:ind w:left="23"/>
                            <w:rPr>
                              <w:rFonts w:ascii="Cambria" w:hAnsi="Cambria"/>
                              <w:color w:val="00B2E3"/>
                              <w:sz w:val="14"/>
                              <w:szCs w:val="14"/>
                            </w:rPr>
                          </w:pPr>
                          <w:r w:rsidRPr="004F78D3">
                            <w:rPr>
                              <w:rFonts w:ascii="ElegantIcons" w:hAnsi="ElegantIcons"/>
                              <w:color w:val="00B2E3"/>
                              <w:sz w:val="14"/>
                              <w:szCs w:val="14"/>
                            </w:rPr>
                            <w:t></w:t>
                          </w:r>
                        </w:p>
                        <w:p w:rsidRPr="004F78D3" w:rsidR="005026A5" w:rsidP="005026A5" w:rsidRDefault="005026A5" w14:paraId="7E51A1FE" w14:textId="77777777">
                          <w:pPr>
                            <w:spacing w:before="7" w:line="480" w:lineRule="auto"/>
                            <w:ind w:left="23"/>
                            <w:rPr>
                              <w:rFonts w:ascii="Cambria" w:hAnsi="Cambria"/>
                              <w:color w:val="00B2E3"/>
                              <w:sz w:val="14"/>
                              <w:szCs w:val="14"/>
                            </w:rPr>
                          </w:pPr>
                          <w:r w:rsidRPr="004F78D3">
                            <w:rPr>
                              <w:rFonts w:ascii="ElegantIcons" w:hAnsi="ElegantIcons"/>
                              <w:color w:val="00B2E3"/>
                              <w:sz w:val="14"/>
                              <w:szCs w:val="14"/>
                            </w:rPr>
                            <w:t></w:t>
                          </w:r>
                        </w:p>
                        <w:p w:rsidRPr="004F78D3" w:rsidR="005026A5" w:rsidP="005026A5" w:rsidRDefault="005026A5" w14:paraId="1CC09B91" w14:textId="77777777">
                          <w:pPr>
                            <w:spacing w:before="7" w:line="480" w:lineRule="auto"/>
                            <w:ind w:left="23"/>
                            <w:rPr>
                              <w:rFonts w:ascii="Cambria" w:hAnsi="Cambria"/>
                              <w:color w:val="00B2E3"/>
                              <w:sz w:val="14"/>
                              <w:szCs w:val="14"/>
                            </w:rPr>
                          </w:pPr>
                          <w:r w:rsidRPr="004F78D3">
                            <w:rPr>
                              <w:rFonts w:ascii="ElegantIcons" w:hAnsi="ElegantIcons"/>
                              <w:color w:val="00B2E3"/>
                              <w:sz w:val="14"/>
                              <w:szCs w:val="14"/>
                            </w:rPr>
                            <w:t>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style="position:absolute;margin-left:408.5pt;margin-top:766.65pt;width:9pt;height:45.2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" w14:anchorId="084B103C">
              <v:textbox inset="0,0,0,0">
                <w:txbxContent>
                  <w:p w:rsidRPr="004F78D3" w:rsidR="005026A5" w:rsidP="005026A5" w:rsidRDefault="005026A5" w14:paraId="6D44AA99" w14:textId="77777777">
                    <w:pPr>
                      <w:spacing w:before="7" w:line="480" w:lineRule="auto"/>
                      <w:ind w:left="23"/>
                      <w:rPr>
                        <w:rFonts w:ascii="Cambria" w:hAnsi="Cambria"/>
                        <w:color w:val="00B2E3"/>
                        <w:sz w:val="14"/>
                        <w:szCs w:val="14"/>
                      </w:rPr>
                    </w:pPr>
                    <w:r w:rsidRPr="004F78D3">
                      <w:rPr>
                        <w:rFonts w:ascii="ElegantIcons" w:hAnsi="ElegantIcons"/>
                        <w:color w:val="00B2E3"/>
                        <w:sz w:val="14"/>
                        <w:szCs w:val="14"/>
                      </w:rPr>
                      <w:t></w:t>
                    </w:r>
                  </w:p>
                  <w:p w:rsidRPr="004F78D3" w:rsidR="005026A5" w:rsidP="005026A5" w:rsidRDefault="005026A5" w14:paraId="7E51A1FE" w14:textId="77777777">
                    <w:pPr>
                      <w:spacing w:before="7" w:line="480" w:lineRule="auto"/>
                      <w:ind w:left="23"/>
                      <w:rPr>
                        <w:rFonts w:ascii="Cambria" w:hAnsi="Cambria"/>
                        <w:color w:val="00B2E3"/>
                        <w:sz w:val="14"/>
                        <w:szCs w:val="14"/>
                      </w:rPr>
                    </w:pPr>
                    <w:r w:rsidRPr="004F78D3">
                      <w:rPr>
                        <w:rFonts w:ascii="ElegantIcons" w:hAnsi="ElegantIcons"/>
                        <w:color w:val="00B2E3"/>
                        <w:sz w:val="14"/>
                        <w:szCs w:val="14"/>
                      </w:rPr>
                      <w:t></w:t>
                    </w:r>
                  </w:p>
                  <w:p w:rsidRPr="004F78D3" w:rsidR="005026A5" w:rsidP="005026A5" w:rsidRDefault="005026A5" w14:paraId="1CC09B91" w14:textId="77777777">
                    <w:pPr>
                      <w:spacing w:before="7" w:line="480" w:lineRule="auto"/>
                      <w:ind w:left="23"/>
                      <w:rPr>
                        <w:rFonts w:ascii="Cambria" w:hAnsi="Cambria"/>
                        <w:color w:val="00B2E3"/>
                        <w:sz w:val="14"/>
                        <w:szCs w:val="14"/>
                      </w:rPr>
                    </w:pPr>
                    <w:r w:rsidRPr="004F78D3">
                      <w:rPr>
                        <w:rFonts w:ascii="ElegantIcons" w:hAnsi="ElegantIcons"/>
                        <w:color w:val="00B2E3"/>
                        <w:sz w:val="14"/>
                        <w:szCs w:val="14"/>
                      </w:rPr>
                      <w:t>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F1EB7">
      <w:rPr>
        <w:rFonts w:ascii="Calibri" w:hAnsi="Calibri" w:cs="Calibri"/>
        <w:noProof/>
        <w:color w:val="001261" w:themeColor="text2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6F78B605" wp14:editId="04EBD63B">
              <wp:simplePos x="0" y="0"/>
              <wp:positionH relativeFrom="page">
                <wp:posOffset>2362835</wp:posOffset>
              </wp:positionH>
              <wp:positionV relativeFrom="page">
                <wp:posOffset>9728200</wp:posOffset>
              </wp:positionV>
              <wp:extent cx="2480310" cy="574675"/>
              <wp:effectExtent l="0" t="0" r="15240" b="1587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80310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21B66" w:rsidR="005026A5" w:rsidP="005026A5" w:rsidRDefault="005026A5" w14:paraId="02569EFF" w14:textId="6DDA8079">
                          <w:pPr>
                            <w:pStyle w:val="BodyText"/>
                            <w:spacing w:before="20" w:line="360" w:lineRule="auto"/>
                            <w:ind w:left="20"/>
                            <w:rPr>
                              <w:rFonts w:ascii="Arial" w:hAnsi="Arial" w:cs="Arial"/>
                              <w:color w:val="03145E"/>
                            </w:rPr>
                          </w:pPr>
                          <w:r w:rsidRPr="00D21B66">
                            <w:rPr>
                              <w:rFonts w:ascii="Arial" w:hAnsi="Arial" w:cs="Arial"/>
                              <w:color w:val="03145E"/>
                            </w:rPr>
                            <w:t>M Three Corporate Consulting Ltd trading as mthree</w:t>
                          </w:r>
                          <w:r w:rsidRPr="00D21B66">
                            <w:rPr>
                              <w:rFonts w:ascii="Arial" w:hAnsi="Arial" w:cs="Arial"/>
                              <w:color w:val="03145E"/>
                            </w:rPr>
                            <w:br/>
                          </w:r>
                          <w:r w:rsidRPr="00D21B66" w:rsidR="00A009C0">
                            <w:rPr>
                              <w:rFonts w:ascii="Arial" w:hAnsi="Arial" w:cs="Arial"/>
                              <w:color w:val="03145E"/>
                            </w:rPr>
                            <w:t>United States</w:t>
                          </w:r>
                        </w:p>
                        <w:p w:rsidRPr="00D21B66" w:rsidR="005026A5" w:rsidP="005026A5" w:rsidRDefault="00A009C0" w14:paraId="501E5EF3" w14:textId="3C0F88B5">
                          <w:pPr>
                            <w:widowControl/>
                            <w:adjustRightInd w:val="0"/>
                            <w:spacing w:line="360" w:lineRule="auto"/>
                            <w:textAlignment w:val="center"/>
                            <w:rPr>
                              <w:rFonts w:ascii="Arial" w:hAnsi="Arial" w:eastAsia="Axiforma" w:cs="Arial"/>
                              <w:b/>
                              <w:bCs/>
                              <w:color w:val="03145E"/>
                              <w:sz w:val="14"/>
                              <w:szCs w:val="14"/>
                              <w:lang w:eastAsia="en-US" w:bidi="ar-SA"/>
                            </w:rPr>
                          </w:pPr>
                          <w:r w:rsidRPr="00D21B66">
                            <w:rPr>
                              <w:rFonts w:ascii="Arial" w:hAnsi="Arial" w:eastAsia="Axiforma" w:cs="Arial"/>
                              <w:b/>
                              <w:bCs/>
                              <w:color w:val="03145E"/>
                              <w:sz w:val="14"/>
                              <w:szCs w:val="14"/>
                              <w:lang w:eastAsia="en-US" w:bidi="ar-SA"/>
                            </w:rPr>
                            <w:t>33-1229084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style="position:absolute;margin-left:186.05pt;margin-top:766pt;width:195.3pt;height:45.2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" w14:anchorId="6F78B605">
              <v:textbox style="mso-fit-shape-to-text:t" inset="0,0,0,0">
                <w:txbxContent>
                  <w:p w:rsidRPr="00D21B66" w:rsidR="005026A5" w:rsidP="005026A5" w:rsidRDefault="005026A5" w14:paraId="02569EFF" w14:textId="6DDA8079">
                    <w:pPr>
                      <w:pStyle w:val="BodyText"/>
                      <w:spacing w:before="20" w:line="360" w:lineRule="auto"/>
                      <w:ind w:left="20"/>
                      <w:rPr>
                        <w:rFonts w:ascii="Arial" w:hAnsi="Arial" w:cs="Arial"/>
                        <w:color w:val="03145E"/>
                      </w:rPr>
                    </w:pPr>
                    <w:r w:rsidRPr="00D21B66">
                      <w:rPr>
                        <w:rFonts w:ascii="Arial" w:hAnsi="Arial" w:cs="Arial"/>
                        <w:color w:val="03145E"/>
                      </w:rPr>
                      <w:t>M Three Corporate Consulting Ltd trading as mthree</w:t>
                    </w:r>
                    <w:r w:rsidRPr="00D21B66">
                      <w:rPr>
                        <w:rFonts w:ascii="Arial" w:hAnsi="Arial" w:cs="Arial"/>
                        <w:color w:val="03145E"/>
                      </w:rPr>
                      <w:br/>
                    </w:r>
                    <w:r w:rsidRPr="00D21B66" w:rsidR="00A009C0">
                      <w:rPr>
                        <w:rFonts w:ascii="Arial" w:hAnsi="Arial" w:cs="Arial"/>
                        <w:color w:val="03145E"/>
                      </w:rPr>
                      <w:t>United States</w:t>
                    </w:r>
                  </w:p>
                  <w:p w:rsidRPr="00D21B66" w:rsidR="005026A5" w:rsidP="005026A5" w:rsidRDefault="00A009C0" w14:paraId="501E5EF3" w14:textId="3C0F88B5">
                    <w:pPr>
                      <w:widowControl/>
                      <w:adjustRightInd w:val="0"/>
                      <w:spacing w:line="360" w:lineRule="auto"/>
                      <w:textAlignment w:val="center"/>
                      <w:rPr>
                        <w:rFonts w:ascii="Arial" w:hAnsi="Arial" w:eastAsia="Axiforma" w:cs="Arial"/>
                        <w:b/>
                        <w:bCs/>
                        <w:color w:val="03145E"/>
                        <w:sz w:val="14"/>
                        <w:szCs w:val="14"/>
                        <w:lang w:eastAsia="en-US" w:bidi="ar-SA"/>
                      </w:rPr>
                    </w:pPr>
                    <w:r w:rsidRPr="00D21B66">
                      <w:rPr>
                        <w:rFonts w:ascii="Arial" w:hAnsi="Arial" w:eastAsia="Axiforma" w:cs="Arial"/>
                        <w:b/>
                        <w:bCs/>
                        <w:color w:val="03145E"/>
                        <w:sz w:val="14"/>
                        <w:szCs w:val="14"/>
                        <w:lang w:eastAsia="en-US" w:bidi="ar-SA"/>
                      </w:rPr>
                      <w:t>33-1229084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F1EB7">
      <w:rPr>
        <w:rFonts w:ascii="Calibri" w:hAnsi="Calibri" w:cs="Calibri"/>
        <w:noProof/>
        <w:color w:val="001261" w:themeColor="text2"/>
      </w:rPr>
      <mc:AlternateContent>
        <mc:Choice Requires="wps">
          <w:drawing>
            <wp:anchor distT="0" distB="0" distL="114300" distR="114300" simplePos="0" relativeHeight="251658250" behindDoc="1" locked="0" layoutInCell="1" allowOverlap="1" wp14:anchorId="66864503" wp14:editId="48126B0B">
              <wp:simplePos x="0" y="0"/>
              <wp:positionH relativeFrom="page">
                <wp:posOffset>1598295</wp:posOffset>
              </wp:positionH>
              <wp:positionV relativeFrom="page">
                <wp:posOffset>9733915</wp:posOffset>
              </wp:positionV>
              <wp:extent cx="697865" cy="551180"/>
              <wp:effectExtent l="0" t="0" r="6985" b="127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97865" cy="55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21B66" w:rsidR="005026A5" w:rsidP="005026A5" w:rsidRDefault="005026A5" w14:paraId="382D609B" w14:textId="77777777">
                          <w:pPr>
                            <w:pStyle w:val="BodyText"/>
                            <w:spacing w:before="20" w:line="360" w:lineRule="auto"/>
                            <w:ind w:left="20"/>
                            <w:rPr>
                              <w:rFonts w:ascii="Arial" w:hAnsi="Arial" w:cs="Arial"/>
                              <w:b w:val="0"/>
                              <w:color w:val="00B2E3"/>
                              <w:spacing w:val="-7"/>
                            </w:rPr>
                          </w:pPr>
                          <w:r w:rsidRPr="00D21B66">
                            <w:rPr>
                              <w:rFonts w:ascii="Arial" w:hAnsi="Arial" w:cs="Arial"/>
                              <w:b w:val="0"/>
                              <w:color w:val="00B2E3"/>
                            </w:rPr>
                            <w:t>Registered C.N.</w:t>
                          </w:r>
                          <w:r w:rsidRPr="00D21B66">
                            <w:rPr>
                              <w:rFonts w:ascii="Arial" w:hAnsi="Arial" w:cs="Arial"/>
                              <w:b w:val="0"/>
                              <w:color w:val="00B2E3"/>
                              <w:spacing w:val="-7"/>
                            </w:rPr>
                            <w:br/>
                          </w:r>
                          <w:r w:rsidRPr="00D21B66">
                            <w:rPr>
                              <w:rFonts w:ascii="Arial" w:hAnsi="Arial" w:cs="Arial"/>
                              <w:b w:val="0"/>
                              <w:color w:val="00B2E3"/>
                            </w:rPr>
                            <w:t>Registered in</w:t>
                          </w:r>
                        </w:p>
                        <w:p w:rsidRPr="00D21B66" w:rsidR="005026A5" w:rsidP="005026A5" w:rsidRDefault="005026A5" w14:paraId="3FDFD9FF" w14:textId="77777777">
                          <w:pPr>
                            <w:pStyle w:val="BodyText"/>
                            <w:spacing w:before="1" w:line="360" w:lineRule="auto"/>
                            <w:ind w:left="20"/>
                            <w:rPr>
                              <w:rFonts w:ascii="Arial" w:hAnsi="Arial" w:cs="Arial"/>
                              <w:b w:val="0"/>
                              <w:color w:val="00B2E3"/>
                            </w:rPr>
                          </w:pPr>
                          <w:r w:rsidRPr="00D21B66">
                            <w:rPr>
                              <w:rFonts w:ascii="Arial" w:hAnsi="Arial" w:cs="Arial"/>
                              <w:b w:val="0"/>
                              <w:color w:val="00B2E3"/>
                            </w:rPr>
                            <w:t>Company N</w:t>
                          </w:r>
                          <w:r w:rsidRPr="00D21B66">
                            <w:rPr>
                              <w:rFonts w:ascii="Arial" w:hAnsi="Arial" w:cs="Arial"/>
                              <w:b w:val="0"/>
                              <w:color w:val="00B2E3"/>
                              <w:u w:val="single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style="position:absolute;margin-left:125.85pt;margin-top:766.45pt;width:54.95pt;height:43.4pt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" w14:anchorId="66864503">
              <v:textbox style="mso-fit-shape-to-text:t" inset="0,0,0,0">
                <w:txbxContent>
                  <w:p w:rsidRPr="00D21B66" w:rsidR="005026A5" w:rsidP="005026A5" w:rsidRDefault="005026A5" w14:paraId="382D609B" w14:textId="77777777">
                    <w:pPr>
                      <w:pStyle w:val="BodyText"/>
                      <w:spacing w:before="20" w:line="360" w:lineRule="auto"/>
                      <w:ind w:left="20"/>
                      <w:rPr>
                        <w:rFonts w:ascii="Arial" w:hAnsi="Arial" w:cs="Arial"/>
                        <w:b w:val="0"/>
                        <w:color w:val="00B2E3"/>
                        <w:spacing w:val="-7"/>
                      </w:rPr>
                    </w:pPr>
                    <w:r w:rsidRPr="00D21B66">
                      <w:rPr>
                        <w:rFonts w:ascii="Arial" w:hAnsi="Arial" w:cs="Arial"/>
                        <w:b w:val="0"/>
                        <w:color w:val="00B2E3"/>
                      </w:rPr>
                      <w:t>Registered C.N.</w:t>
                    </w:r>
                    <w:r w:rsidRPr="00D21B66">
                      <w:rPr>
                        <w:rFonts w:ascii="Arial" w:hAnsi="Arial" w:cs="Arial"/>
                        <w:b w:val="0"/>
                        <w:color w:val="00B2E3"/>
                        <w:spacing w:val="-7"/>
                      </w:rPr>
                      <w:br/>
                    </w:r>
                    <w:r w:rsidRPr="00D21B66">
                      <w:rPr>
                        <w:rFonts w:ascii="Arial" w:hAnsi="Arial" w:cs="Arial"/>
                        <w:b w:val="0"/>
                        <w:color w:val="00B2E3"/>
                      </w:rPr>
                      <w:t>Registered in</w:t>
                    </w:r>
                  </w:p>
                  <w:p w:rsidRPr="00D21B66" w:rsidR="005026A5" w:rsidP="005026A5" w:rsidRDefault="005026A5" w14:paraId="3FDFD9FF" w14:textId="77777777">
                    <w:pPr>
                      <w:pStyle w:val="BodyText"/>
                      <w:spacing w:before="1" w:line="360" w:lineRule="auto"/>
                      <w:ind w:left="20"/>
                      <w:rPr>
                        <w:rFonts w:ascii="Arial" w:hAnsi="Arial" w:cs="Arial"/>
                        <w:b w:val="0"/>
                        <w:color w:val="00B2E3"/>
                      </w:rPr>
                    </w:pPr>
                    <w:r w:rsidRPr="00D21B66">
                      <w:rPr>
                        <w:rFonts w:ascii="Arial" w:hAnsi="Arial" w:cs="Arial"/>
                        <w:b w:val="0"/>
                        <w:color w:val="00B2E3"/>
                      </w:rPr>
                      <w:t>Company N</w:t>
                    </w:r>
                    <w:r w:rsidRPr="00D21B66">
                      <w:rPr>
                        <w:rFonts w:ascii="Arial" w:hAnsi="Arial" w:cs="Arial"/>
                        <w:b w:val="0"/>
                        <w:color w:val="00B2E3"/>
                        <w:u w:val="single"/>
                      </w:rPr>
                      <w:t>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F1EB7">
      <w:rPr>
        <w:rFonts w:ascii="Calibri" w:hAnsi="Calibri" w:cs="Calibri"/>
        <w:noProof/>
        <w:color w:val="001261" w:themeColor="text2"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05A14E81" wp14:editId="184D659C">
              <wp:simplePos x="0" y="0"/>
              <wp:positionH relativeFrom="page">
                <wp:posOffset>6785610</wp:posOffset>
              </wp:positionH>
              <wp:positionV relativeFrom="page">
                <wp:posOffset>9725660</wp:posOffset>
              </wp:positionV>
              <wp:extent cx="257810" cy="130175"/>
              <wp:effectExtent l="0" t="0" r="8890" b="317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781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61CB7" w:rsidR="005026A5" w:rsidP="005026A5" w:rsidRDefault="005026A5" w14:paraId="09BAF49D" w14:textId="77777777">
                          <w:pPr>
                            <w:pStyle w:val="BodyText"/>
                            <w:spacing w:before="20"/>
                            <w:ind w:left="23" w:right="-567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 w:rsidRPr="00A61CB7">
                            <w:rPr>
                              <w:rFonts w:ascii="Calibri" w:hAnsi="Calibri" w:cs="Calibri"/>
                              <w:color w:val="041F3C"/>
                              <w:sz w:val="16"/>
                              <w:szCs w:val="16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style="position:absolute;margin-left:534.3pt;margin-top:765.8pt;width:20.3pt;height:10.25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" w14:anchorId="05A14E81">
              <v:textbox inset="0,0,0,0">
                <w:txbxContent>
                  <w:p w:rsidRPr="00A61CB7" w:rsidR="005026A5" w:rsidP="005026A5" w:rsidRDefault="005026A5" w14:paraId="09BAF49D" w14:textId="77777777">
                    <w:pPr>
                      <w:pStyle w:val="BodyText"/>
                      <w:spacing w:before="20"/>
                      <w:ind w:left="23" w:right="-567"/>
                      <w:rPr>
                        <w:rFonts w:ascii="Calibri" w:hAnsi="Calibri" w:cs="Calibri"/>
                        <w:sz w:val="16"/>
                        <w:szCs w:val="16"/>
                      </w:rPr>
                    </w:pPr>
                    <w:r w:rsidRPr="00A61CB7">
                      <w:rPr>
                        <w:rFonts w:ascii="Calibri" w:hAnsi="Calibri" w:cs="Calibri"/>
                        <w:color w:val="041F3C"/>
                        <w:sz w:val="16"/>
                        <w:szCs w:val="16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F1EB7">
      <w:rPr>
        <w:rFonts w:ascii="Calibri" w:hAnsi="Calibri" w:cs="Calibri"/>
        <w:noProof/>
        <w:color w:val="001261" w:themeColor="text2"/>
      </w:rPr>
      <mc:AlternateContent>
        <mc:Choice Requires="wps">
          <w:drawing>
            <wp:anchor distT="0" distB="0" distL="114300" distR="114300" simplePos="0" relativeHeight="251658249" behindDoc="1" locked="0" layoutInCell="1" allowOverlap="1" wp14:anchorId="6C3FD4BB" wp14:editId="67D0F993">
              <wp:simplePos x="0" y="0"/>
              <wp:positionH relativeFrom="page">
                <wp:posOffset>548640</wp:posOffset>
              </wp:positionH>
              <wp:positionV relativeFrom="page">
                <wp:posOffset>9935845</wp:posOffset>
              </wp:positionV>
              <wp:extent cx="723265" cy="281940"/>
              <wp:effectExtent l="0" t="0" r="635" b="381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2326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21B66" w:rsidR="00693D81" w:rsidP="005026A5" w:rsidRDefault="000F2C19" w14:paraId="540DE3B1" w14:textId="16452B04">
                          <w:pPr>
                            <w:pStyle w:val="BasicParagraph"/>
                            <w:suppressAutoHyphens/>
                            <w:spacing w:line="240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</w:pPr>
                          <w:r w:rsidRPr="00D21B66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  <w:t>17</w:t>
                          </w:r>
                          <w:r w:rsidRPr="00D21B66" w:rsidR="005026A5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  <w:t xml:space="preserve"> </w:t>
                          </w:r>
                          <w:r w:rsidRPr="00D21B66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  <w:t>State Street</w:t>
                          </w:r>
                          <w:r w:rsidRPr="00D21B66" w:rsidR="00693D81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  <w:t>,</w:t>
                          </w:r>
                        </w:p>
                        <w:p w:rsidRPr="00D21B66" w:rsidR="00693D81" w:rsidP="005026A5" w:rsidRDefault="00693D81" w14:paraId="76900374" w14:textId="6976BCB6">
                          <w:pPr>
                            <w:pStyle w:val="BasicParagraph"/>
                            <w:suppressAutoHyphens/>
                            <w:spacing w:line="240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</w:pPr>
                          <w:r w:rsidRPr="00D21B66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  <w:t>Suite 600,</w:t>
                          </w:r>
                        </w:p>
                        <w:p w:rsidRPr="00D21B66" w:rsidR="00693D81" w:rsidP="005026A5" w:rsidRDefault="00693D81" w14:paraId="0B3274CD" w14:textId="0004B5B1">
                          <w:pPr>
                            <w:pStyle w:val="BasicParagraph"/>
                            <w:suppressAutoHyphens/>
                            <w:spacing w:line="240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</w:pPr>
                          <w:r w:rsidRPr="00D21B66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  <w:t>New York, NY 10004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43.2pt;margin-top:782.35pt;width:56.95pt;height:22.2pt;z-index:-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" w14:anchorId="6C3FD4BB">
              <v:textbox style="mso-fit-shape-to-text:t" inset="0,0,0,0">
                <w:txbxContent>
                  <w:p w:rsidRPr="00D21B66" w:rsidR="00693D81" w:rsidP="005026A5" w:rsidRDefault="000F2C19" w14:paraId="540DE3B1" w14:textId="16452B04">
                    <w:pPr>
                      <w:pStyle w:val="BasicParagraph"/>
                      <w:suppressAutoHyphens/>
                      <w:spacing w:line="240" w:lineRule="auto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</w:pPr>
                    <w:r w:rsidRPr="00D21B66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  <w:t>17</w:t>
                    </w:r>
                    <w:r w:rsidRPr="00D21B66" w:rsidR="005026A5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  <w:t xml:space="preserve"> </w:t>
                    </w:r>
                    <w:r w:rsidRPr="00D21B66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  <w:t>State Street</w:t>
                    </w:r>
                    <w:r w:rsidRPr="00D21B66" w:rsidR="00693D81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  <w:t>,</w:t>
                    </w:r>
                  </w:p>
                  <w:p w:rsidRPr="00D21B66" w:rsidR="00693D81" w:rsidP="005026A5" w:rsidRDefault="00693D81" w14:paraId="76900374" w14:textId="6976BCB6">
                    <w:pPr>
                      <w:pStyle w:val="BasicParagraph"/>
                      <w:suppressAutoHyphens/>
                      <w:spacing w:line="240" w:lineRule="auto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</w:pPr>
                    <w:r w:rsidRPr="00D21B66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  <w:t>Suite 600,</w:t>
                    </w:r>
                  </w:p>
                  <w:p w:rsidRPr="00D21B66" w:rsidR="00693D81" w:rsidP="005026A5" w:rsidRDefault="00693D81" w14:paraId="0B3274CD" w14:textId="0004B5B1">
                    <w:pPr>
                      <w:pStyle w:val="BasicParagraph"/>
                      <w:suppressAutoHyphens/>
                      <w:spacing w:line="240" w:lineRule="auto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</w:pPr>
                    <w:r w:rsidRPr="00D21B66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  <w:t>New York, NY 10004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Pr="00D21B66" w:rsidR="009F1EB7" w:rsidP="009F1EB7" w:rsidRDefault="009F1EB7" w14:paraId="2F97F812" w14:textId="77777777">
    <w:pPr>
      <w:pStyle w:val="Footer"/>
      <w:framePr w:w="325" w:h="395" w:wrap="none" w:hAnchor="page" w:vAnchor="text" w:x="10696" w:y="208" w:hRule="exact"/>
      <w:jc w:val="right"/>
      <w:rPr>
        <w:rStyle w:val="PageNumber"/>
        <w:rFonts w:ascii="Arial" w:hAnsi="Arial" w:cs="Arial"/>
        <w:b/>
        <w:color w:val="001261" w:themeColor="text2"/>
        <w:sz w:val="28"/>
        <w:szCs w:val="28"/>
      </w:rPr>
    </w:pPr>
    <w:r w:rsidRPr="00D21B66">
      <w:rPr>
        <w:rStyle w:val="PageNumber"/>
        <w:rFonts w:ascii="Arial" w:hAnsi="Arial" w:cs="Arial"/>
        <w:b/>
        <w:color w:val="001261" w:themeColor="text2"/>
        <w:sz w:val="28"/>
        <w:szCs w:val="28"/>
      </w:rPr>
      <w:fldChar w:fldCharType="begin"/>
    </w:r>
    <w:r w:rsidRPr="00D21B66">
      <w:rPr>
        <w:rStyle w:val="PageNumber"/>
        <w:rFonts w:ascii="Arial" w:hAnsi="Arial" w:cs="Arial"/>
        <w:b/>
        <w:color w:val="001261" w:themeColor="text2"/>
        <w:sz w:val="28"/>
        <w:szCs w:val="28"/>
      </w:rPr>
      <w:instrText xml:space="preserve"> PAGE </w:instrText>
    </w:r>
    <w:r w:rsidRPr="00D21B66">
      <w:rPr>
        <w:rStyle w:val="PageNumber"/>
        <w:rFonts w:ascii="Arial" w:hAnsi="Arial" w:cs="Arial"/>
        <w:b/>
        <w:color w:val="001261" w:themeColor="text2"/>
        <w:sz w:val="28"/>
        <w:szCs w:val="28"/>
      </w:rPr>
      <w:fldChar w:fldCharType="separate"/>
    </w:r>
    <w:r w:rsidRPr="00D21B66">
      <w:rPr>
        <w:rStyle w:val="PageNumber"/>
        <w:rFonts w:ascii="Arial" w:hAnsi="Arial" w:cs="Arial"/>
        <w:b/>
        <w:color w:val="001261" w:themeColor="text2"/>
        <w:sz w:val="28"/>
        <w:szCs w:val="28"/>
      </w:rPr>
      <w:t>1</w:t>
    </w:r>
    <w:r w:rsidRPr="00D21B66">
      <w:rPr>
        <w:rStyle w:val="PageNumber"/>
        <w:rFonts w:ascii="Arial" w:hAnsi="Arial" w:cs="Arial"/>
        <w:b/>
        <w:color w:val="001261" w:themeColor="text2"/>
        <w:sz w:val="28"/>
        <w:szCs w:val="28"/>
      </w:rPr>
      <w:fldChar w:fldCharType="end"/>
    </w:r>
  </w:p>
  <w:p w:rsidRPr="009F1EB7" w:rsidR="005026A5" w:rsidP="005026A5" w:rsidRDefault="005026A5" w14:paraId="7FE04FF0" w14:textId="77777777">
    <w:pPr>
      <w:pStyle w:val="Footer"/>
      <w:rPr>
        <w:rFonts w:ascii="Calibri" w:hAnsi="Calibri" w:cs="Calibri"/>
        <w:color w:val="001261" w:themeColor="text2"/>
      </w:rPr>
    </w:pPr>
  </w:p>
  <w:p w:rsidRPr="009F1EB7" w:rsidR="00295194" w:rsidRDefault="00295194" w14:paraId="67301252" w14:textId="2E909230">
    <w:pPr>
      <w:pStyle w:val="Footer"/>
      <w:rPr>
        <w:rFonts w:ascii="Calibri" w:hAnsi="Calibri" w:cs="Calibri"/>
        <w:color w:val="001261" w:themeColor="text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74226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63506" w:rsidP="0000085C" w:rsidRDefault="00363506" w14:paraId="68A77285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B25DC" w:rsidP="00363506" w:rsidRDefault="003B25DC" w14:paraId="7AE1378C" w14:textId="77777777">
    <w:pPr>
      <w:pStyle w:val="Footer"/>
      <w:ind w:right="360"/>
    </w:pPr>
  </w:p>
  <w:p w:rsidR="004F2179" w:rsidRDefault="004F2179" w14:paraId="2D1CF0E5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9F1EB7" w:rsidR="00746003" w:rsidP="00746003" w:rsidRDefault="00746003" w14:paraId="2F3C42B4" w14:textId="6D325EA3">
    <w:pPr>
      <w:pStyle w:val="Footer"/>
      <w:jc w:val="right"/>
      <w:rPr>
        <w:rFonts w:ascii="Calibri" w:hAnsi="Calibri" w:cs="Calibri"/>
        <w:color w:val="001261" w:themeColor="text2"/>
      </w:rPr>
    </w:pPr>
  </w:p>
  <w:p w:rsidRPr="009F1EB7" w:rsidR="00746003" w:rsidP="00746003" w:rsidRDefault="00746003" w14:paraId="35D7C06B" w14:textId="5458CB25">
    <w:pPr>
      <w:pStyle w:val="BodyText"/>
      <w:spacing w:before="0" w:line="14" w:lineRule="auto"/>
      <w:ind w:right="360"/>
      <w:rPr>
        <w:rFonts w:ascii="Calibri" w:hAnsi="Calibri" w:cs="Calibri"/>
        <w:b w:val="0"/>
        <w:color w:val="001261" w:themeColor="text2"/>
        <w:sz w:val="20"/>
      </w:rPr>
    </w:pPr>
    <w:r w:rsidRPr="009F1EB7">
      <w:rPr>
        <w:rFonts w:ascii="Calibri" w:hAnsi="Calibri" w:cs="Calibri"/>
        <w:noProof/>
        <w:color w:val="001261" w:themeColor="text2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A00B665" wp14:editId="251C9276">
              <wp:simplePos x="0" y="0"/>
              <wp:positionH relativeFrom="margin">
                <wp:posOffset>4834255</wp:posOffset>
              </wp:positionH>
              <wp:positionV relativeFrom="page">
                <wp:posOffset>9727565</wp:posOffset>
              </wp:positionV>
              <wp:extent cx="1040765" cy="589280"/>
              <wp:effectExtent l="0" t="0" r="6985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0765" cy="589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161AA" w:rsidR="00746003" w:rsidP="00746003" w:rsidRDefault="00746003" w14:paraId="6D3C51D7" w14:textId="4060A02A">
                          <w:pPr>
                            <w:pStyle w:val="BodyText"/>
                            <w:spacing w:before="20" w:line="360" w:lineRule="auto"/>
                            <w:ind w:left="20"/>
                            <w:rPr>
                              <w:rStyle w:val="Hyperlink"/>
                              <w:rFonts w:ascii="Arial" w:hAnsi="Arial" w:cs="Arial"/>
                              <w:color w:val="03145E"/>
                            </w:rPr>
                          </w:pPr>
                          <w:r w:rsidRPr="00E161AA">
                            <w:rPr>
                              <w:rFonts w:ascii="Arial" w:hAnsi="Arial" w:cs="Arial"/>
                              <w:color w:val="03145E"/>
                            </w:rPr>
                            <w:t>+</w:t>
                          </w:r>
                          <w:r w:rsidRPr="00E161AA" w:rsidR="00D21B66">
                            <w:rPr>
                              <w:rFonts w:ascii="Arial" w:hAnsi="Arial" w:cs="Arial"/>
                              <w:color w:val="03145E"/>
                            </w:rPr>
                            <w:t>1</w:t>
                          </w:r>
                          <w:r w:rsidRPr="00E161AA">
                            <w:rPr>
                              <w:rFonts w:ascii="Arial" w:hAnsi="Arial" w:cs="Arial"/>
                              <w:color w:val="03145E"/>
                            </w:rPr>
                            <w:t xml:space="preserve"> (</w:t>
                          </w:r>
                          <w:r w:rsidRPr="00E161AA" w:rsidR="00D21B66">
                            <w:rPr>
                              <w:rFonts w:ascii="Arial" w:hAnsi="Arial" w:cs="Arial"/>
                              <w:color w:val="03145E"/>
                            </w:rPr>
                            <w:t>631</w:t>
                          </w:r>
                          <w:r w:rsidRPr="00E161AA">
                            <w:rPr>
                              <w:rFonts w:ascii="Arial" w:hAnsi="Arial" w:cs="Arial"/>
                              <w:color w:val="03145E"/>
                            </w:rPr>
                            <w:t xml:space="preserve">) </w:t>
                          </w:r>
                          <w:r w:rsidRPr="00E161AA" w:rsidR="00D21B66">
                            <w:rPr>
                              <w:rFonts w:ascii="Arial" w:hAnsi="Arial" w:cs="Arial"/>
                              <w:color w:val="03145E"/>
                            </w:rPr>
                            <w:t>771-1703</w:t>
                          </w:r>
                          <w:r w:rsidRPr="00E161AA">
                            <w:rPr>
                              <w:rFonts w:ascii="Arial" w:hAnsi="Arial" w:cs="Arial"/>
                              <w:color w:val="03145E"/>
                            </w:rPr>
                            <w:br/>
                          </w:r>
                          <w:hyperlink w:history="1" r:id="rId1">
                            <w:r w:rsidRPr="00E161AA">
                              <w:rPr>
                                <w:rStyle w:val="Hyperlink"/>
                                <w:rFonts w:ascii="Arial" w:hAnsi="Arial" w:cs="Arial"/>
                                <w:color w:val="03145E"/>
                              </w:rPr>
                              <w:t>info@mthree.com</w:t>
                            </w:r>
                          </w:hyperlink>
                        </w:p>
                        <w:p w:rsidRPr="00E161AA" w:rsidR="00746003" w:rsidP="00746003" w:rsidRDefault="00746003" w14:paraId="3E1C9B1E" w14:textId="77777777">
                          <w:pPr>
                            <w:pStyle w:val="BodyText"/>
                            <w:spacing w:before="20" w:line="360" w:lineRule="auto"/>
                            <w:ind w:left="20"/>
                            <w:rPr>
                              <w:rFonts w:ascii="Arial" w:hAnsi="Arial" w:cs="Arial"/>
                              <w:color w:val="03145E"/>
                            </w:rPr>
                          </w:pPr>
                          <w:r w:rsidRPr="00E161AA">
                            <w:rPr>
                              <w:rFonts w:ascii="Arial" w:hAnsi="Arial" w:cs="Arial"/>
                              <w:color w:val="03145E"/>
                            </w:rPr>
                            <w:t>mthree.com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A00B665">
              <v:stroke joinstyle="miter"/>
              <v:path gradientshapeok="t" o:connecttype="rect"/>
            </v:shapetype>
            <v:shape id="Text Box 24" style="position:absolute;margin-left:380.65pt;margin-top:765.95pt;width:81.95pt;height:46.4pt;z-index:-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">
              <v:textbox inset="0,0,0,0">
                <w:txbxContent>
                  <w:p w:rsidRPr="00E161AA" w:rsidR="00746003" w:rsidP="00746003" w:rsidRDefault="00746003" w14:paraId="6D3C51D7" w14:textId="4060A02A">
                    <w:pPr>
                      <w:pStyle w:val="BodyText"/>
                      <w:spacing w:before="20" w:line="360" w:lineRule="auto"/>
                      <w:ind w:left="20"/>
                      <w:rPr>
                        <w:rStyle w:val="Hyperlink"/>
                        <w:rFonts w:ascii="Arial" w:hAnsi="Arial" w:cs="Arial"/>
                        <w:color w:val="03145E"/>
                      </w:rPr>
                    </w:pPr>
                    <w:r w:rsidRPr="00E161AA">
                      <w:rPr>
                        <w:rFonts w:ascii="Arial" w:hAnsi="Arial" w:cs="Arial"/>
                        <w:color w:val="03145E"/>
                      </w:rPr>
                      <w:t>+</w:t>
                    </w:r>
                    <w:r w:rsidRPr="00E161AA" w:rsidR="00D21B66">
                      <w:rPr>
                        <w:rFonts w:ascii="Arial" w:hAnsi="Arial" w:cs="Arial"/>
                        <w:color w:val="03145E"/>
                      </w:rPr>
                      <w:t>1</w:t>
                    </w:r>
                    <w:r w:rsidRPr="00E161AA">
                      <w:rPr>
                        <w:rFonts w:ascii="Arial" w:hAnsi="Arial" w:cs="Arial"/>
                        <w:color w:val="03145E"/>
                      </w:rPr>
                      <w:t xml:space="preserve"> (</w:t>
                    </w:r>
                    <w:r w:rsidRPr="00E161AA" w:rsidR="00D21B66">
                      <w:rPr>
                        <w:rFonts w:ascii="Arial" w:hAnsi="Arial" w:cs="Arial"/>
                        <w:color w:val="03145E"/>
                      </w:rPr>
                      <w:t>631</w:t>
                    </w:r>
                    <w:r w:rsidRPr="00E161AA">
                      <w:rPr>
                        <w:rFonts w:ascii="Arial" w:hAnsi="Arial" w:cs="Arial"/>
                        <w:color w:val="03145E"/>
                      </w:rPr>
                      <w:t xml:space="preserve">) </w:t>
                    </w:r>
                    <w:r w:rsidRPr="00E161AA" w:rsidR="00D21B66">
                      <w:rPr>
                        <w:rFonts w:ascii="Arial" w:hAnsi="Arial" w:cs="Arial"/>
                        <w:color w:val="03145E"/>
                      </w:rPr>
                      <w:t>771-1703</w:t>
                    </w:r>
                    <w:r w:rsidRPr="00E161AA">
                      <w:rPr>
                        <w:rFonts w:ascii="Arial" w:hAnsi="Arial" w:cs="Arial"/>
                        <w:color w:val="03145E"/>
                      </w:rPr>
                      <w:br/>
                    </w:r>
                    <w:hyperlink w:history="1" r:id="rId2">
                      <w:r w:rsidRPr="00E161AA">
                        <w:rPr>
                          <w:rStyle w:val="Hyperlink"/>
                          <w:rFonts w:ascii="Arial" w:hAnsi="Arial" w:cs="Arial"/>
                          <w:color w:val="03145E"/>
                        </w:rPr>
                        <w:t>info@mthree.com</w:t>
                      </w:r>
                    </w:hyperlink>
                  </w:p>
                  <w:p w:rsidRPr="00E161AA" w:rsidR="00746003" w:rsidP="00746003" w:rsidRDefault="00746003" w14:paraId="3E1C9B1E" w14:textId="77777777">
                    <w:pPr>
                      <w:pStyle w:val="BodyText"/>
                      <w:spacing w:before="20" w:line="360" w:lineRule="auto"/>
                      <w:ind w:left="20"/>
                      <w:rPr>
                        <w:rFonts w:ascii="Arial" w:hAnsi="Arial" w:cs="Arial"/>
                        <w:color w:val="03145E"/>
                      </w:rPr>
                    </w:pPr>
                    <w:r w:rsidRPr="00E161AA">
                      <w:rPr>
                        <w:rFonts w:ascii="Arial" w:hAnsi="Arial" w:cs="Arial"/>
                        <w:color w:val="03145E"/>
                      </w:rPr>
                      <w:t>mthree.com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9F1EB7">
      <w:rPr>
        <w:rFonts w:ascii="Calibri" w:hAnsi="Calibri" w:cs="Calibri"/>
        <w:noProof/>
        <w:color w:val="001261" w:themeColor="text2"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074FFD31" wp14:editId="22B104FD">
              <wp:simplePos x="0" y="0"/>
              <wp:positionH relativeFrom="page">
                <wp:posOffset>2362835</wp:posOffset>
              </wp:positionH>
              <wp:positionV relativeFrom="page">
                <wp:posOffset>9728200</wp:posOffset>
              </wp:positionV>
              <wp:extent cx="2480310" cy="574675"/>
              <wp:effectExtent l="0" t="0" r="15240" b="15875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80310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4244F" w:rsidR="00746003" w:rsidP="00746003" w:rsidRDefault="00746003" w14:paraId="0BE949A5" w14:textId="0C26C08C">
                          <w:pPr>
                            <w:pStyle w:val="BodyText"/>
                            <w:spacing w:before="20" w:line="360" w:lineRule="auto"/>
                            <w:ind w:left="20"/>
                            <w:rPr>
                              <w:rFonts w:ascii="Arial" w:hAnsi="Arial" w:cs="Arial"/>
                              <w:color w:val="03145E"/>
                            </w:rPr>
                          </w:pPr>
                          <w:r w:rsidRPr="0044244F">
                            <w:rPr>
                              <w:rFonts w:ascii="Arial" w:hAnsi="Arial" w:cs="Arial"/>
                              <w:color w:val="03145E"/>
                            </w:rPr>
                            <w:t>M Three Corporate Consulting Ltd trading as mthree</w:t>
                          </w:r>
                          <w:r w:rsidRPr="0044244F">
                            <w:rPr>
                              <w:rFonts w:ascii="Arial" w:hAnsi="Arial" w:cs="Arial"/>
                              <w:color w:val="03145E"/>
                            </w:rPr>
                            <w:br/>
                          </w:r>
                          <w:r w:rsidRPr="0044244F" w:rsidR="005E342F">
                            <w:rPr>
                              <w:rFonts w:ascii="Arial" w:hAnsi="Arial" w:cs="Arial"/>
                              <w:color w:val="03145E"/>
                            </w:rPr>
                            <w:t>United States</w:t>
                          </w:r>
                        </w:p>
                        <w:p w:rsidRPr="0044244F" w:rsidR="00746003" w:rsidP="00746003" w:rsidRDefault="00356432" w14:paraId="0FBAFC76" w14:textId="0138705F">
                          <w:pPr>
                            <w:widowControl/>
                            <w:adjustRightInd w:val="0"/>
                            <w:spacing w:line="360" w:lineRule="auto"/>
                            <w:textAlignment w:val="center"/>
                            <w:rPr>
                              <w:rFonts w:ascii="Arial" w:hAnsi="Arial" w:eastAsia="Axiforma" w:cs="Arial"/>
                              <w:b/>
                              <w:bCs/>
                              <w:color w:val="03145E"/>
                              <w:sz w:val="14"/>
                              <w:szCs w:val="14"/>
                              <w:lang w:eastAsia="en-US" w:bidi="ar-SA"/>
                            </w:rPr>
                          </w:pPr>
                          <w:r w:rsidRPr="0044244F">
                            <w:rPr>
                              <w:rFonts w:ascii="Arial" w:hAnsi="Arial" w:eastAsia="Axiforma" w:cs="Arial"/>
                              <w:b/>
                              <w:bCs/>
                              <w:color w:val="03145E"/>
                              <w:sz w:val="14"/>
                              <w:szCs w:val="14"/>
                              <w:lang w:eastAsia="en-US" w:bidi="ar-SA"/>
                            </w:rPr>
                            <w:t>44-1229084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style="position:absolute;margin-left:186.05pt;margin-top:766pt;width:195.3pt;height:45.2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" w14:anchorId="074FFD31">
              <v:textbox style="mso-fit-shape-to-text:t" inset="0,0,0,0">
                <w:txbxContent>
                  <w:p w:rsidRPr="0044244F" w:rsidR="00746003" w:rsidP="00746003" w:rsidRDefault="00746003" w14:paraId="0BE949A5" w14:textId="0C26C08C">
                    <w:pPr>
                      <w:pStyle w:val="BodyText"/>
                      <w:spacing w:before="20" w:line="360" w:lineRule="auto"/>
                      <w:ind w:left="20"/>
                      <w:rPr>
                        <w:rFonts w:ascii="Arial" w:hAnsi="Arial" w:cs="Arial"/>
                        <w:color w:val="03145E"/>
                      </w:rPr>
                    </w:pPr>
                    <w:r w:rsidRPr="0044244F">
                      <w:rPr>
                        <w:rFonts w:ascii="Arial" w:hAnsi="Arial" w:cs="Arial"/>
                        <w:color w:val="03145E"/>
                      </w:rPr>
                      <w:t>M Three Corporate Consulting Ltd trading as mthree</w:t>
                    </w:r>
                    <w:r w:rsidRPr="0044244F">
                      <w:rPr>
                        <w:rFonts w:ascii="Arial" w:hAnsi="Arial" w:cs="Arial"/>
                        <w:color w:val="03145E"/>
                      </w:rPr>
                      <w:br/>
                    </w:r>
                    <w:r w:rsidRPr="0044244F" w:rsidR="005E342F">
                      <w:rPr>
                        <w:rFonts w:ascii="Arial" w:hAnsi="Arial" w:cs="Arial"/>
                        <w:color w:val="03145E"/>
                      </w:rPr>
                      <w:t>United States</w:t>
                    </w:r>
                  </w:p>
                  <w:p w:rsidRPr="0044244F" w:rsidR="00746003" w:rsidP="00746003" w:rsidRDefault="00356432" w14:paraId="0FBAFC76" w14:textId="0138705F">
                    <w:pPr>
                      <w:widowControl/>
                      <w:adjustRightInd w:val="0"/>
                      <w:spacing w:line="360" w:lineRule="auto"/>
                      <w:textAlignment w:val="center"/>
                      <w:rPr>
                        <w:rFonts w:ascii="Arial" w:hAnsi="Arial" w:eastAsia="Axiforma" w:cs="Arial"/>
                        <w:b/>
                        <w:bCs/>
                        <w:color w:val="03145E"/>
                        <w:sz w:val="14"/>
                        <w:szCs w:val="14"/>
                        <w:lang w:eastAsia="en-US" w:bidi="ar-SA"/>
                      </w:rPr>
                    </w:pPr>
                    <w:r w:rsidRPr="0044244F">
                      <w:rPr>
                        <w:rFonts w:ascii="Arial" w:hAnsi="Arial" w:eastAsia="Axiforma" w:cs="Arial"/>
                        <w:b/>
                        <w:bCs/>
                        <w:color w:val="03145E"/>
                        <w:sz w:val="14"/>
                        <w:szCs w:val="14"/>
                        <w:lang w:eastAsia="en-US" w:bidi="ar-SA"/>
                      </w:rPr>
                      <w:t>44-1229084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F1EB7">
      <w:rPr>
        <w:rFonts w:ascii="Calibri" w:hAnsi="Calibri" w:cs="Calibri"/>
        <w:noProof/>
        <w:color w:val="001261" w:themeColor="text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C191C9F" wp14:editId="6A6C013C">
              <wp:simplePos x="0" y="0"/>
              <wp:positionH relativeFrom="page">
                <wp:posOffset>1598295</wp:posOffset>
              </wp:positionH>
              <wp:positionV relativeFrom="page">
                <wp:posOffset>9733915</wp:posOffset>
              </wp:positionV>
              <wp:extent cx="697865" cy="551180"/>
              <wp:effectExtent l="0" t="0" r="6985" b="127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97865" cy="55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4244F" w:rsidR="00746003" w:rsidP="00746003" w:rsidRDefault="00746003" w14:paraId="62464F3C" w14:textId="6438AAF6">
                          <w:pPr>
                            <w:pStyle w:val="BodyText"/>
                            <w:spacing w:before="20" w:line="360" w:lineRule="auto"/>
                            <w:ind w:left="20"/>
                            <w:rPr>
                              <w:rFonts w:ascii="Arial" w:hAnsi="Arial" w:cs="Arial"/>
                              <w:b w:val="0"/>
                              <w:color w:val="00B2E3"/>
                              <w:spacing w:val="-7"/>
                            </w:rPr>
                          </w:pPr>
                          <w:r w:rsidRPr="0044244F">
                            <w:rPr>
                              <w:rFonts w:ascii="Arial" w:hAnsi="Arial" w:cs="Arial"/>
                              <w:b w:val="0"/>
                              <w:color w:val="00B2E3"/>
                            </w:rPr>
                            <w:t>Registered C.N.</w:t>
                          </w:r>
                          <w:r w:rsidRPr="0044244F">
                            <w:rPr>
                              <w:rFonts w:ascii="Arial" w:hAnsi="Arial" w:cs="Arial"/>
                              <w:b w:val="0"/>
                              <w:color w:val="00B2E3"/>
                              <w:spacing w:val="-7"/>
                            </w:rPr>
                            <w:br/>
                          </w:r>
                          <w:r w:rsidRPr="0044244F" w:rsidR="0044244F">
                            <w:rPr>
                              <w:rFonts w:ascii="Arial" w:hAnsi="Arial" w:cs="Arial"/>
                              <w:b w:val="0"/>
                              <w:color w:val="00B2E3"/>
                            </w:rPr>
                            <w:t>Registered</w:t>
                          </w:r>
                          <w:r w:rsidRPr="0044244F">
                            <w:rPr>
                              <w:rFonts w:ascii="Arial" w:hAnsi="Arial" w:cs="Arial"/>
                              <w:b w:val="0"/>
                              <w:color w:val="00B2E3"/>
                            </w:rPr>
                            <w:t xml:space="preserve"> in</w:t>
                          </w:r>
                        </w:p>
                        <w:p w:rsidRPr="0044244F" w:rsidR="00746003" w:rsidP="00746003" w:rsidRDefault="00746003" w14:paraId="3E5A8ADC" w14:textId="77777777">
                          <w:pPr>
                            <w:pStyle w:val="BodyText"/>
                            <w:spacing w:before="1" w:line="360" w:lineRule="auto"/>
                            <w:ind w:left="20"/>
                            <w:rPr>
                              <w:rFonts w:ascii="Arial" w:hAnsi="Arial" w:cs="Arial"/>
                              <w:b w:val="0"/>
                              <w:color w:val="00B2E3"/>
                            </w:rPr>
                          </w:pPr>
                          <w:r w:rsidRPr="0044244F">
                            <w:rPr>
                              <w:rFonts w:ascii="Arial" w:hAnsi="Arial" w:cs="Arial"/>
                              <w:b w:val="0"/>
                              <w:color w:val="00B2E3"/>
                            </w:rPr>
                            <w:t>Company N</w:t>
                          </w:r>
                          <w:r w:rsidRPr="0044244F">
                            <w:rPr>
                              <w:rFonts w:ascii="Arial" w:hAnsi="Arial" w:cs="Arial"/>
                              <w:b w:val="0"/>
                              <w:color w:val="00B2E3"/>
                              <w:u w:val="single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style="position:absolute;margin-left:125.85pt;margin-top:766.45pt;width:54.95pt;height:43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" w14:anchorId="7C191C9F">
              <v:textbox style="mso-fit-shape-to-text:t" inset="0,0,0,0">
                <w:txbxContent>
                  <w:p w:rsidRPr="0044244F" w:rsidR="00746003" w:rsidP="00746003" w:rsidRDefault="00746003" w14:paraId="62464F3C" w14:textId="6438AAF6">
                    <w:pPr>
                      <w:pStyle w:val="BodyText"/>
                      <w:spacing w:before="20" w:line="360" w:lineRule="auto"/>
                      <w:ind w:left="20"/>
                      <w:rPr>
                        <w:rFonts w:ascii="Arial" w:hAnsi="Arial" w:cs="Arial"/>
                        <w:b w:val="0"/>
                        <w:color w:val="00B2E3"/>
                        <w:spacing w:val="-7"/>
                      </w:rPr>
                    </w:pPr>
                    <w:r w:rsidRPr="0044244F">
                      <w:rPr>
                        <w:rFonts w:ascii="Arial" w:hAnsi="Arial" w:cs="Arial"/>
                        <w:b w:val="0"/>
                        <w:color w:val="00B2E3"/>
                      </w:rPr>
                      <w:t>Registered C.N.</w:t>
                    </w:r>
                    <w:r w:rsidRPr="0044244F">
                      <w:rPr>
                        <w:rFonts w:ascii="Arial" w:hAnsi="Arial" w:cs="Arial"/>
                        <w:b w:val="0"/>
                        <w:color w:val="00B2E3"/>
                        <w:spacing w:val="-7"/>
                      </w:rPr>
                      <w:br/>
                    </w:r>
                    <w:r w:rsidRPr="0044244F" w:rsidR="0044244F">
                      <w:rPr>
                        <w:rFonts w:ascii="Arial" w:hAnsi="Arial" w:cs="Arial"/>
                        <w:b w:val="0"/>
                        <w:color w:val="00B2E3"/>
                      </w:rPr>
                      <w:t>Registered</w:t>
                    </w:r>
                    <w:r w:rsidRPr="0044244F">
                      <w:rPr>
                        <w:rFonts w:ascii="Arial" w:hAnsi="Arial" w:cs="Arial"/>
                        <w:b w:val="0"/>
                        <w:color w:val="00B2E3"/>
                      </w:rPr>
                      <w:t xml:space="preserve"> in</w:t>
                    </w:r>
                  </w:p>
                  <w:p w:rsidRPr="0044244F" w:rsidR="00746003" w:rsidP="00746003" w:rsidRDefault="00746003" w14:paraId="3E5A8ADC" w14:textId="77777777">
                    <w:pPr>
                      <w:pStyle w:val="BodyText"/>
                      <w:spacing w:before="1" w:line="360" w:lineRule="auto"/>
                      <w:ind w:left="20"/>
                      <w:rPr>
                        <w:rFonts w:ascii="Arial" w:hAnsi="Arial" w:cs="Arial"/>
                        <w:b w:val="0"/>
                        <w:color w:val="00B2E3"/>
                      </w:rPr>
                    </w:pPr>
                    <w:r w:rsidRPr="0044244F">
                      <w:rPr>
                        <w:rFonts w:ascii="Arial" w:hAnsi="Arial" w:cs="Arial"/>
                        <w:b w:val="0"/>
                        <w:color w:val="00B2E3"/>
                      </w:rPr>
                      <w:t>Company N</w:t>
                    </w:r>
                    <w:r w:rsidRPr="0044244F">
                      <w:rPr>
                        <w:rFonts w:ascii="Arial" w:hAnsi="Arial" w:cs="Arial"/>
                        <w:b w:val="0"/>
                        <w:color w:val="00B2E3"/>
                        <w:u w:val="single"/>
                      </w:rPr>
                      <w:t>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F1EB7">
      <w:rPr>
        <w:rFonts w:ascii="Calibri" w:hAnsi="Calibri" w:cs="Calibri"/>
        <w:noProof/>
        <w:color w:val="001261" w:themeColor="text2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C785634" wp14:editId="3F8FE8F3">
              <wp:simplePos x="0" y="0"/>
              <wp:positionH relativeFrom="page">
                <wp:posOffset>6785610</wp:posOffset>
              </wp:positionH>
              <wp:positionV relativeFrom="page">
                <wp:posOffset>9725660</wp:posOffset>
              </wp:positionV>
              <wp:extent cx="257810" cy="130175"/>
              <wp:effectExtent l="0" t="0" r="8890" b="317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781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61CB7" w:rsidR="00746003" w:rsidP="00746003" w:rsidRDefault="00746003" w14:paraId="0CB5FB88" w14:textId="77777777">
                          <w:pPr>
                            <w:pStyle w:val="BodyText"/>
                            <w:spacing w:before="20"/>
                            <w:ind w:left="23" w:right="-567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 w:rsidRPr="00A61CB7">
                            <w:rPr>
                              <w:rFonts w:ascii="Calibri" w:hAnsi="Calibri" w:cs="Calibri"/>
                              <w:color w:val="041F3C"/>
                              <w:sz w:val="16"/>
                              <w:szCs w:val="16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style="position:absolute;margin-left:534.3pt;margin-top:765.8pt;width:20.3pt;height:10.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" w14:anchorId="4C785634">
              <v:textbox inset="0,0,0,0">
                <w:txbxContent>
                  <w:p w:rsidRPr="00A61CB7" w:rsidR="00746003" w:rsidP="00746003" w:rsidRDefault="00746003" w14:paraId="0CB5FB88" w14:textId="77777777">
                    <w:pPr>
                      <w:pStyle w:val="BodyText"/>
                      <w:spacing w:before="20"/>
                      <w:ind w:left="23" w:right="-567"/>
                      <w:rPr>
                        <w:rFonts w:ascii="Calibri" w:hAnsi="Calibri" w:cs="Calibri"/>
                        <w:sz w:val="16"/>
                        <w:szCs w:val="16"/>
                      </w:rPr>
                    </w:pPr>
                    <w:r w:rsidRPr="00A61CB7">
                      <w:rPr>
                        <w:rFonts w:ascii="Calibri" w:hAnsi="Calibri" w:cs="Calibri"/>
                        <w:color w:val="041F3C"/>
                        <w:sz w:val="16"/>
                        <w:szCs w:val="16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F1EB7">
      <w:rPr>
        <w:rFonts w:ascii="Calibri" w:hAnsi="Calibri" w:cs="Calibri"/>
        <w:noProof/>
        <w:color w:val="001261" w:themeColor="text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EE886E0" wp14:editId="098AF5A0">
              <wp:simplePos x="0" y="0"/>
              <wp:positionH relativeFrom="page">
                <wp:posOffset>548640</wp:posOffset>
              </wp:positionH>
              <wp:positionV relativeFrom="page">
                <wp:posOffset>9935845</wp:posOffset>
              </wp:positionV>
              <wp:extent cx="723265" cy="281940"/>
              <wp:effectExtent l="0" t="0" r="635" b="381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2326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161AA" w:rsidR="005E342F" w:rsidP="005E342F" w:rsidRDefault="005E342F" w14:paraId="7E333F5B" w14:textId="77777777">
                          <w:pPr>
                            <w:pStyle w:val="BasicParagraph"/>
                            <w:suppressAutoHyphens/>
                            <w:spacing w:line="240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</w:pPr>
                          <w:r w:rsidRPr="00E161AA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  <w:t>17 State Street,</w:t>
                          </w:r>
                        </w:p>
                        <w:p w:rsidRPr="00E161AA" w:rsidR="005E342F" w:rsidP="005E342F" w:rsidRDefault="005E342F" w14:paraId="0F12831E" w14:textId="77777777">
                          <w:pPr>
                            <w:pStyle w:val="BasicParagraph"/>
                            <w:suppressAutoHyphens/>
                            <w:spacing w:line="240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</w:pPr>
                          <w:r w:rsidRPr="00E161AA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  <w:t>Suite 600,</w:t>
                          </w:r>
                        </w:p>
                        <w:p w:rsidRPr="00E161AA" w:rsidR="00746003" w:rsidP="00746003" w:rsidRDefault="005E342F" w14:paraId="77C998E0" w14:textId="6D865135">
                          <w:pPr>
                            <w:pStyle w:val="BasicParagraph"/>
                            <w:suppressAutoHyphens/>
                            <w:spacing w:line="240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</w:pPr>
                          <w:r w:rsidRPr="00E161AA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3145E"/>
                              <w:sz w:val="11"/>
                              <w:szCs w:val="11"/>
                            </w:rPr>
                            <w:t>New York, NY 10004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style="position:absolute;margin-left:43.2pt;margin-top:782.35pt;width:56.95pt;height:22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" w14:anchorId="0EE886E0">
              <v:textbox style="mso-fit-shape-to-text:t" inset="0,0,0,0">
                <w:txbxContent>
                  <w:p w:rsidRPr="00E161AA" w:rsidR="005E342F" w:rsidP="005E342F" w:rsidRDefault="005E342F" w14:paraId="7E333F5B" w14:textId="77777777">
                    <w:pPr>
                      <w:pStyle w:val="BasicParagraph"/>
                      <w:suppressAutoHyphens/>
                      <w:spacing w:line="240" w:lineRule="auto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</w:pPr>
                    <w:r w:rsidRPr="00E161AA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  <w:t>17 State Street,</w:t>
                    </w:r>
                  </w:p>
                  <w:p w:rsidRPr="00E161AA" w:rsidR="005E342F" w:rsidP="005E342F" w:rsidRDefault="005E342F" w14:paraId="0F12831E" w14:textId="77777777">
                    <w:pPr>
                      <w:pStyle w:val="BasicParagraph"/>
                      <w:suppressAutoHyphens/>
                      <w:spacing w:line="240" w:lineRule="auto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</w:pPr>
                    <w:r w:rsidRPr="00E161AA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  <w:t>Suite 600,</w:t>
                    </w:r>
                  </w:p>
                  <w:p w:rsidRPr="00E161AA" w:rsidR="00746003" w:rsidP="00746003" w:rsidRDefault="005E342F" w14:paraId="77C998E0" w14:textId="6D865135">
                    <w:pPr>
                      <w:pStyle w:val="BasicParagraph"/>
                      <w:suppressAutoHyphens/>
                      <w:spacing w:line="240" w:lineRule="auto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</w:pPr>
                    <w:r w:rsidRPr="00E161AA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3145E"/>
                        <w:sz w:val="11"/>
                        <w:szCs w:val="11"/>
                      </w:rPr>
                      <w:t>New York, NY 10004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Pr="009F1EB7" w:rsidR="00746003" w:rsidP="00746003" w:rsidRDefault="00746003" w14:paraId="0BC583E6" w14:textId="77777777">
    <w:pPr>
      <w:pStyle w:val="Footer"/>
      <w:rPr>
        <w:rFonts w:ascii="Calibri" w:hAnsi="Calibri" w:cs="Calibri"/>
        <w:color w:val="001261" w:themeColor="text2"/>
      </w:rPr>
    </w:pPr>
  </w:p>
  <w:p w:rsidRPr="00E161AA" w:rsidR="00746003" w:rsidP="00746003" w:rsidRDefault="00746003" w14:paraId="7AEC711F" w14:textId="77777777">
    <w:pPr>
      <w:pStyle w:val="Footer"/>
      <w:framePr w:w="325" w:h="395" w:wrap="none" w:hAnchor="page" w:vAnchor="text" w:x="10734" w:y="1235" w:hRule="exact"/>
      <w:jc w:val="right"/>
      <w:rPr>
        <w:rStyle w:val="PageNumber"/>
        <w:rFonts w:ascii="Arial" w:hAnsi="Arial" w:cs="Arial"/>
        <w:b/>
        <w:color w:val="001261" w:themeColor="text2"/>
        <w:sz w:val="28"/>
        <w:szCs w:val="28"/>
      </w:rPr>
    </w:pPr>
    <w:r w:rsidRPr="00E161AA">
      <w:rPr>
        <w:rStyle w:val="PageNumber"/>
        <w:rFonts w:ascii="Arial" w:hAnsi="Arial" w:cs="Arial"/>
        <w:b/>
        <w:color w:val="001261" w:themeColor="text2"/>
        <w:sz w:val="28"/>
        <w:szCs w:val="28"/>
      </w:rPr>
      <w:fldChar w:fldCharType="begin"/>
    </w:r>
    <w:r w:rsidRPr="00E161AA">
      <w:rPr>
        <w:rStyle w:val="PageNumber"/>
        <w:rFonts w:ascii="Arial" w:hAnsi="Arial" w:cs="Arial"/>
        <w:b/>
        <w:color w:val="001261" w:themeColor="text2"/>
        <w:sz w:val="28"/>
        <w:szCs w:val="28"/>
      </w:rPr>
      <w:instrText xml:space="preserve"> PAGE </w:instrText>
    </w:r>
    <w:r w:rsidRPr="00E161AA">
      <w:rPr>
        <w:rStyle w:val="PageNumber"/>
        <w:rFonts w:ascii="Arial" w:hAnsi="Arial" w:cs="Arial"/>
        <w:b/>
        <w:color w:val="001261" w:themeColor="text2"/>
        <w:sz w:val="28"/>
        <w:szCs w:val="28"/>
      </w:rPr>
      <w:fldChar w:fldCharType="separate"/>
    </w:r>
    <w:r w:rsidRPr="00E161AA">
      <w:rPr>
        <w:rStyle w:val="PageNumber"/>
        <w:rFonts w:ascii="Arial" w:hAnsi="Arial" w:cs="Arial"/>
        <w:b/>
        <w:color w:val="001261" w:themeColor="text2"/>
        <w:sz w:val="28"/>
        <w:szCs w:val="28"/>
      </w:rPr>
      <w:t>1</w:t>
    </w:r>
    <w:r w:rsidRPr="00E161AA">
      <w:rPr>
        <w:rStyle w:val="PageNumber"/>
        <w:rFonts w:ascii="Arial" w:hAnsi="Arial" w:cs="Arial"/>
        <w:b/>
        <w:color w:val="001261" w:themeColor="text2"/>
        <w:sz w:val="28"/>
        <w:szCs w:val="28"/>
      </w:rPr>
      <w:fldChar w:fldCharType="end"/>
    </w:r>
  </w:p>
  <w:p w:rsidRPr="00746003" w:rsidR="004F2179" w:rsidP="00746003" w:rsidRDefault="00E161AA" w14:paraId="233835B5" w14:textId="6D762960">
    <w:pPr>
      <w:pStyle w:val="Footer"/>
    </w:pPr>
    <w:r w:rsidRPr="009F1EB7">
      <w:rPr>
        <w:rFonts w:ascii="Calibri" w:hAnsi="Calibri" w:cs="Calibri"/>
        <w:noProof/>
        <w:color w:val="001261" w:themeColor="text2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DA797A0" wp14:editId="71DAF957">
              <wp:simplePos x="0" y="0"/>
              <wp:positionH relativeFrom="page">
                <wp:posOffset>5194300</wp:posOffset>
              </wp:positionH>
              <wp:positionV relativeFrom="page">
                <wp:posOffset>9698355</wp:posOffset>
              </wp:positionV>
              <wp:extent cx="114300" cy="574675"/>
              <wp:effectExtent l="0" t="0" r="0" b="1587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4300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F78D3" w:rsidR="00746003" w:rsidP="00746003" w:rsidRDefault="00746003" w14:paraId="3B6E1D09" w14:textId="77777777">
                          <w:pPr>
                            <w:spacing w:before="7" w:line="480" w:lineRule="auto"/>
                            <w:ind w:left="23"/>
                            <w:rPr>
                              <w:rFonts w:ascii="Cambria" w:hAnsi="Cambria"/>
                              <w:color w:val="00B2E3"/>
                              <w:sz w:val="14"/>
                              <w:szCs w:val="14"/>
                            </w:rPr>
                          </w:pPr>
                          <w:r w:rsidRPr="004F78D3">
                            <w:rPr>
                              <w:rFonts w:ascii="ElegantIcons" w:hAnsi="ElegantIcons"/>
                              <w:color w:val="00B2E3"/>
                              <w:sz w:val="14"/>
                              <w:szCs w:val="14"/>
                            </w:rPr>
                            <w:t></w:t>
                          </w:r>
                        </w:p>
                        <w:p w:rsidRPr="004F78D3" w:rsidR="00746003" w:rsidP="00746003" w:rsidRDefault="00746003" w14:paraId="0A5CB3DF" w14:textId="77777777">
                          <w:pPr>
                            <w:spacing w:before="7" w:line="480" w:lineRule="auto"/>
                            <w:ind w:left="23"/>
                            <w:rPr>
                              <w:rFonts w:ascii="Cambria" w:hAnsi="Cambria"/>
                              <w:color w:val="00B2E3"/>
                              <w:sz w:val="14"/>
                              <w:szCs w:val="14"/>
                            </w:rPr>
                          </w:pPr>
                          <w:r w:rsidRPr="004F78D3">
                            <w:rPr>
                              <w:rFonts w:ascii="ElegantIcons" w:hAnsi="ElegantIcons"/>
                              <w:color w:val="00B2E3"/>
                              <w:sz w:val="14"/>
                              <w:szCs w:val="14"/>
                            </w:rPr>
                            <w:t></w:t>
                          </w:r>
                        </w:p>
                        <w:p w:rsidRPr="004F78D3" w:rsidR="00746003" w:rsidP="00746003" w:rsidRDefault="00746003" w14:paraId="216D1E12" w14:textId="77777777">
                          <w:pPr>
                            <w:spacing w:before="7" w:line="480" w:lineRule="auto"/>
                            <w:ind w:left="23"/>
                            <w:rPr>
                              <w:rFonts w:ascii="Cambria" w:hAnsi="Cambria"/>
                              <w:color w:val="00B2E3"/>
                              <w:sz w:val="14"/>
                              <w:szCs w:val="14"/>
                            </w:rPr>
                          </w:pPr>
                          <w:r w:rsidRPr="004F78D3">
                            <w:rPr>
                              <w:rFonts w:ascii="ElegantIcons" w:hAnsi="ElegantIcons"/>
                              <w:color w:val="00B2E3"/>
                              <w:sz w:val="14"/>
                              <w:szCs w:val="14"/>
                            </w:rPr>
                            <w:t>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style="position:absolute;margin-left:409pt;margin-top:763.65pt;width:9pt;height:4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" w14:anchorId="4DA797A0">
              <v:textbox inset="0,0,0,0">
                <w:txbxContent>
                  <w:p w:rsidRPr="004F78D3" w:rsidR="00746003" w:rsidP="00746003" w:rsidRDefault="00746003" w14:paraId="3B6E1D09" w14:textId="77777777">
                    <w:pPr>
                      <w:spacing w:before="7" w:line="480" w:lineRule="auto"/>
                      <w:ind w:left="23"/>
                      <w:rPr>
                        <w:rFonts w:ascii="Cambria" w:hAnsi="Cambria"/>
                        <w:color w:val="00B2E3"/>
                        <w:sz w:val="14"/>
                        <w:szCs w:val="14"/>
                      </w:rPr>
                    </w:pPr>
                    <w:r w:rsidRPr="004F78D3">
                      <w:rPr>
                        <w:rFonts w:ascii="ElegantIcons" w:hAnsi="ElegantIcons"/>
                        <w:color w:val="00B2E3"/>
                        <w:sz w:val="14"/>
                        <w:szCs w:val="14"/>
                      </w:rPr>
                      <w:t></w:t>
                    </w:r>
                  </w:p>
                  <w:p w:rsidRPr="004F78D3" w:rsidR="00746003" w:rsidP="00746003" w:rsidRDefault="00746003" w14:paraId="0A5CB3DF" w14:textId="77777777">
                    <w:pPr>
                      <w:spacing w:before="7" w:line="480" w:lineRule="auto"/>
                      <w:ind w:left="23"/>
                      <w:rPr>
                        <w:rFonts w:ascii="Cambria" w:hAnsi="Cambria"/>
                        <w:color w:val="00B2E3"/>
                        <w:sz w:val="14"/>
                        <w:szCs w:val="14"/>
                      </w:rPr>
                    </w:pPr>
                    <w:r w:rsidRPr="004F78D3">
                      <w:rPr>
                        <w:rFonts w:ascii="ElegantIcons" w:hAnsi="ElegantIcons"/>
                        <w:color w:val="00B2E3"/>
                        <w:sz w:val="14"/>
                        <w:szCs w:val="14"/>
                      </w:rPr>
                      <w:t></w:t>
                    </w:r>
                  </w:p>
                  <w:p w:rsidRPr="004F78D3" w:rsidR="00746003" w:rsidP="00746003" w:rsidRDefault="00746003" w14:paraId="216D1E12" w14:textId="77777777">
                    <w:pPr>
                      <w:spacing w:before="7" w:line="480" w:lineRule="auto"/>
                      <w:ind w:left="23"/>
                      <w:rPr>
                        <w:rFonts w:ascii="Cambria" w:hAnsi="Cambria"/>
                        <w:color w:val="00B2E3"/>
                        <w:sz w:val="14"/>
                        <w:szCs w:val="14"/>
                      </w:rPr>
                    </w:pPr>
                    <w:r w:rsidRPr="004F78D3">
                      <w:rPr>
                        <w:rFonts w:ascii="ElegantIcons" w:hAnsi="ElegantIcons"/>
                        <w:color w:val="00B2E3"/>
                        <w:sz w:val="14"/>
                        <w:szCs w:val="14"/>
                      </w:rPr>
                      <w:t>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F1EB7" w:rsidR="00746003">
      <w:rPr>
        <w:rFonts w:ascii="Calibri" w:hAnsi="Calibri" w:cs="Calibri"/>
        <w:noProof/>
        <w:color w:val="001261" w:themeColor="text2"/>
      </w:rPr>
      <w:drawing>
        <wp:anchor distT="0" distB="0" distL="114300" distR="114300" simplePos="0" relativeHeight="251664384" behindDoc="0" locked="0" layoutInCell="1" allowOverlap="1" wp14:anchorId="3361C315" wp14:editId="0AD2EB8D">
          <wp:simplePos x="0" y="0"/>
          <wp:positionH relativeFrom="margin">
            <wp:posOffset>0</wp:posOffset>
          </wp:positionH>
          <wp:positionV relativeFrom="paragraph">
            <wp:posOffset>526679</wp:posOffset>
          </wp:positionV>
          <wp:extent cx="374650" cy="82550"/>
          <wp:effectExtent l="0" t="0" r="6350" b="0"/>
          <wp:wrapNone/>
          <wp:docPr id="74" name="Picture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650" cy="8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3A600C3C">
      <w:rPr/>
      <w:t/>
    </w:r>
    <w:r w:rsidR="38DCE642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1956" w:rsidRDefault="00061956" w14:paraId="43305124" w14:textId="77777777">
      <w:r>
        <w:separator/>
      </w:r>
    </w:p>
  </w:footnote>
  <w:footnote w:type="continuationSeparator" w:id="0">
    <w:p w:rsidR="00061956" w:rsidRDefault="00061956" w14:paraId="7EE42904" w14:textId="77777777">
      <w:r>
        <w:continuationSeparator/>
      </w:r>
    </w:p>
  </w:footnote>
  <w:footnote w:type="continuationNotice" w:id="1">
    <w:p w:rsidR="00061956" w:rsidRDefault="00061956" w14:paraId="20664BA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FC2B53" w:rsidRDefault="008777E6" w14:paraId="663207F2" w14:textId="130545D2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2EF5C914" wp14:editId="4C5435B9">
          <wp:simplePos x="0" y="0"/>
          <wp:positionH relativeFrom="margin">
            <wp:posOffset>8231</wp:posOffset>
          </wp:positionH>
          <wp:positionV relativeFrom="paragraph">
            <wp:posOffset>38676</wp:posOffset>
          </wp:positionV>
          <wp:extent cx="1569492" cy="416625"/>
          <wp:effectExtent l="0" t="0" r="0" b="2540"/>
          <wp:wrapNone/>
          <wp:docPr id="6" name="Picture 6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objec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492" cy="41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3A600C3C">
      <w:rPr/>
      <w:t/>
    </w:r>
    <w:r w:rsidR="38DCE642">
      <w:rPr/>
      <w:t/>
    </w:r>
  </w:p>
  <w:p w:rsidR="00FC2B53" w:rsidP="00C55AB9" w:rsidRDefault="00FC2B53" w14:paraId="2DF24C91" w14:textId="143B5E77">
    <w:pPr>
      <w:pStyle w:val="Header"/>
      <w:jc w:val="right"/>
    </w:pPr>
  </w:p>
  <w:p w:rsidR="004A6EF8" w:rsidRDefault="004A6EF8" w14:paraId="7200DF76" w14:textId="135C689B">
    <w:pPr>
      <w:pStyle w:val="Header"/>
    </w:pPr>
  </w:p>
  <w:p w:rsidR="004A6EF8" w:rsidRDefault="004A6EF8" w14:paraId="7772CDC8" w14:textId="0DB37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4F2179" w:rsidRDefault="004D4C52" w14:paraId="076B16D5" w14:textId="053CE063">
    <w:r w:rsidRPr="004D4C52">
      <w:rPr>
        <w:noProof/>
      </w:rPr>
      <w:drawing>
        <wp:anchor distT="0" distB="0" distL="114300" distR="114300" simplePos="0" relativeHeight="251658255" behindDoc="0" locked="0" layoutInCell="1" allowOverlap="1" wp14:anchorId="3C1EA964" wp14:editId="0B78F369">
          <wp:simplePos x="0" y="0"/>
          <wp:positionH relativeFrom="margin">
            <wp:posOffset>0</wp:posOffset>
          </wp:positionH>
          <wp:positionV relativeFrom="paragraph">
            <wp:posOffset>48260</wp:posOffset>
          </wp:positionV>
          <wp:extent cx="1569492" cy="416625"/>
          <wp:effectExtent l="0" t="0" r="0" b="2540"/>
          <wp:wrapNone/>
          <wp:docPr id="73" name="Picture 73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objec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492" cy="41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3A600C3C">
      <w:rPr/>
      <w:t/>
    </w:r>
    <w:r w:rsidR="38DCE642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6E8"/>
    <w:multiLevelType w:val="hybridMultilevel"/>
    <w:tmpl w:val="35C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73114BE"/>
    <w:multiLevelType w:val="hybridMultilevel"/>
    <w:tmpl w:val="321A5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1ACC"/>
    <w:multiLevelType w:val="hybridMultilevel"/>
    <w:tmpl w:val="5BAA1538"/>
    <w:lvl w:ilvl="0" w:tplc="C6C89FE2">
      <w:start w:val="1"/>
      <w:numFmt w:val="decimal"/>
      <w:lvlText w:val="%1."/>
      <w:lvlJc w:val="left"/>
      <w:pPr>
        <w:ind w:left="859" w:hanging="360"/>
      </w:pPr>
      <w:rPr>
        <w:rFonts w:hint="default" w:ascii="Arial" w:hAnsi="Arial" w:eastAsia="Arial" w:cs="Arial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hint="default" w:ascii="Wingdings" w:hAnsi="Wingdings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E3548F0"/>
    <w:multiLevelType w:val="hybridMultilevel"/>
    <w:tmpl w:val="CED0BCE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8D0B0F"/>
    <w:multiLevelType w:val="hybridMultilevel"/>
    <w:tmpl w:val="BD1A249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19F3A17"/>
    <w:multiLevelType w:val="hybridMultilevel"/>
    <w:tmpl w:val="7700C0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6D166E"/>
    <w:multiLevelType w:val="hybridMultilevel"/>
    <w:tmpl w:val="667E709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CF3E33"/>
    <w:multiLevelType w:val="hybridMultilevel"/>
    <w:tmpl w:val="FABA568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4B22ABE"/>
    <w:multiLevelType w:val="hybridMultilevel"/>
    <w:tmpl w:val="DBDC368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4C1149"/>
    <w:multiLevelType w:val="hybridMultilevel"/>
    <w:tmpl w:val="9092A2A2"/>
    <w:lvl w:ilvl="0" w:tplc="C6C89FE2">
      <w:start w:val="1"/>
      <w:numFmt w:val="decimal"/>
      <w:lvlText w:val="%1."/>
      <w:lvlJc w:val="left"/>
      <w:pPr>
        <w:ind w:left="859" w:hanging="360"/>
      </w:pPr>
      <w:rPr>
        <w:rFonts w:hint="default" w:ascii="Arial" w:hAnsi="Arial" w:eastAsia="Arial" w:cs="Arial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hint="default" w:ascii="Wingdings" w:hAnsi="Wingdings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1E141750"/>
    <w:multiLevelType w:val="hybridMultilevel"/>
    <w:tmpl w:val="1B9CA72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8D4B30"/>
    <w:multiLevelType w:val="hybridMultilevel"/>
    <w:tmpl w:val="494EBD3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734204D"/>
    <w:multiLevelType w:val="hybridMultilevel"/>
    <w:tmpl w:val="C36A69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1327FFB"/>
    <w:multiLevelType w:val="hybridMultilevel"/>
    <w:tmpl w:val="415AA224"/>
    <w:lvl w:ilvl="0" w:tplc="C6C89FE2">
      <w:start w:val="1"/>
      <w:numFmt w:val="decimal"/>
      <w:lvlText w:val="%1."/>
      <w:lvlJc w:val="left"/>
      <w:pPr>
        <w:ind w:left="859" w:hanging="360"/>
      </w:pPr>
      <w:rPr>
        <w:rFonts w:hint="default" w:ascii="Arial" w:hAnsi="Arial" w:eastAsia="Arial" w:cs="Arial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hint="default" w:ascii="Wingdings" w:hAnsi="Wingdings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1885BED"/>
    <w:multiLevelType w:val="hybridMultilevel"/>
    <w:tmpl w:val="43E29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66B52"/>
    <w:multiLevelType w:val="hybridMultilevel"/>
    <w:tmpl w:val="CB0E756C"/>
    <w:lvl w:ilvl="0" w:tplc="C6C89FE2">
      <w:start w:val="1"/>
      <w:numFmt w:val="decimal"/>
      <w:lvlText w:val="%1."/>
      <w:lvlJc w:val="left"/>
      <w:pPr>
        <w:ind w:left="859" w:hanging="360"/>
      </w:pPr>
      <w:rPr>
        <w:rFonts w:hint="default" w:ascii="Arial" w:hAnsi="Arial" w:eastAsia="Arial" w:cs="Arial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hint="default" w:ascii="Wingdings" w:hAnsi="Wingdings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D076863"/>
    <w:multiLevelType w:val="hybridMultilevel"/>
    <w:tmpl w:val="CFF0AA2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89B362B"/>
    <w:multiLevelType w:val="hybridMultilevel"/>
    <w:tmpl w:val="7E0C0F3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99D3D2C"/>
    <w:multiLevelType w:val="hybridMultilevel"/>
    <w:tmpl w:val="044427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F04D2"/>
    <w:multiLevelType w:val="hybridMultilevel"/>
    <w:tmpl w:val="4A9224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F9004DB"/>
    <w:multiLevelType w:val="hybridMultilevel"/>
    <w:tmpl w:val="6400AE42"/>
    <w:lvl w:ilvl="0" w:tplc="8724F0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52453F"/>
    <w:multiLevelType w:val="hybridMultilevel"/>
    <w:tmpl w:val="8228B27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E3880"/>
    <w:multiLevelType w:val="hybridMultilevel"/>
    <w:tmpl w:val="879E359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A7149F"/>
    <w:multiLevelType w:val="hybridMultilevel"/>
    <w:tmpl w:val="9ED82E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89D3D5C"/>
    <w:multiLevelType w:val="hybridMultilevel"/>
    <w:tmpl w:val="888A9B9C"/>
    <w:lvl w:ilvl="0" w:tplc="C6C89FE2">
      <w:start w:val="1"/>
      <w:numFmt w:val="decimal"/>
      <w:lvlText w:val="%1."/>
      <w:lvlJc w:val="left"/>
      <w:pPr>
        <w:ind w:left="859" w:hanging="360"/>
      </w:pPr>
      <w:rPr>
        <w:rFonts w:hint="default" w:ascii="Arial" w:hAnsi="Arial" w:eastAsia="Arial" w:cs="Arial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hint="default" w:ascii="Wingdings" w:hAnsi="Wingdings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5A054B4F"/>
    <w:multiLevelType w:val="hybridMultilevel"/>
    <w:tmpl w:val="AE64DF62"/>
    <w:lvl w:ilvl="0" w:tplc="CAE65E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F411A"/>
    <w:multiLevelType w:val="hybridMultilevel"/>
    <w:tmpl w:val="054ED56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EDE3997"/>
    <w:multiLevelType w:val="hybridMultilevel"/>
    <w:tmpl w:val="077697CA"/>
    <w:lvl w:ilvl="0" w:tplc="3408945A">
      <w:numFmt w:val="bullet"/>
      <w:lvlText w:val="•"/>
      <w:lvlJc w:val="left"/>
      <w:pPr>
        <w:ind w:left="284" w:hanging="284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0B4FEE"/>
    <w:multiLevelType w:val="hybridMultilevel"/>
    <w:tmpl w:val="4252A142"/>
    <w:lvl w:ilvl="0" w:tplc="C6C89FE2">
      <w:start w:val="1"/>
      <w:numFmt w:val="decimal"/>
      <w:lvlText w:val="%1."/>
      <w:lvlJc w:val="left"/>
      <w:pPr>
        <w:ind w:left="859" w:hanging="360"/>
      </w:pPr>
      <w:rPr>
        <w:rFonts w:hint="default" w:ascii="Arial" w:hAnsi="Arial" w:eastAsia="Arial" w:cs="Arial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hint="default" w:ascii="Wingdings" w:hAnsi="Wingdings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611116B6"/>
    <w:multiLevelType w:val="hybridMultilevel"/>
    <w:tmpl w:val="184A31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5972B03"/>
    <w:multiLevelType w:val="hybridMultilevel"/>
    <w:tmpl w:val="89DA0B6C"/>
    <w:lvl w:ilvl="0" w:tplc="04090001">
      <w:start w:val="1"/>
      <w:numFmt w:val="bullet"/>
      <w:lvlText w:val=""/>
      <w:lvlJc w:val="left"/>
      <w:pPr>
        <w:ind w:left="43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hint="default" w:ascii="Wingdings" w:hAnsi="Wingdings"/>
      </w:rPr>
    </w:lvl>
  </w:abstractNum>
  <w:abstractNum w:abstractNumId="31" w15:restartNumberingAfterBreak="0">
    <w:nsid w:val="668B24FA"/>
    <w:multiLevelType w:val="hybridMultilevel"/>
    <w:tmpl w:val="845E7B1C"/>
    <w:lvl w:ilvl="0" w:tplc="C6C89FE2">
      <w:start w:val="1"/>
      <w:numFmt w:val="decimal"/>
      <w:lvlText w:val="%1."/>
      <w:lvlJc w:val="left"/>
      <w:pPr>
        <w:ind w:left="859" w:hanging="360"/>
      </w:pPr>
      <w:rPr>
        <w:rFonts w:hint="default" w:ascii="Arial" w:hAnsi="Arial" w:eastAsia="Arial" w:cs="Arial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hint="default" w:ascii="Wingdings" w:hAnsi="Wingdings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74051E4"/>
    <w:multiLevelType w:val="hybridMultilevel"/>
    <w:tmpl w:val="AEB83A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D727D2A"/>
    <w:multiLevelType w:val="hybridMultilevel"/>
    <w:tmpl w:val="F21A7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485CF1"/>
    <w:multiLevelType w:val="hybridMultilevel"/>
    <w:tmpl w:val="C004D6E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7EC10BF0"/>
    <w:multiLevelType w:val="hybridMultilevel"/>
    <w:tmpl w:val="3C6AFA76"/>
    <w:lvl w:ilvl="0" w:tplc="CAE65E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0"/>
  </w:num>
  <w:num w:numId="3">
    <w:abstractNumId w:val="1"/>
  </w:num>
  <w:num w:numId="4">
    <w:abstractNumId w:val="33"/>
  </w:num>
  <w:num w:numId="5">
    <w:abstractNumId w:val="27"/>
  </w:num>
  <w:num w:numId="6">
    <w:abstractNumId w:val="12"/>
  </w:num>
  <w:num w:numId="7">
    <w:abstractNumId w:val="34"/>
  </w:num>
  <w:num w:numId="8">
    <w:abstractNumId w:val="31"/>
  </w:num>
  <w:num w:numId="9">
    <w:abstractNumId w:val="28"/>
  </w:num>
  <w:num w:numId="10">
    <w:abstractNumId w:val="24"/>
  </w:num>
  <w:num w:numId="11">
    <w:abstractNumId w:val="9"/>
  </w:num>
  <w:num w:numId="12">
    <w:abstractNumId w:val="2"/>
  </w:num>
  <w:num w:numId="13">
    <w:abstractNumId w:val="8"/>
  </w:num>
  <w:num w:numId="14">
    <w:abstractNumId w:val="22"/>
  </w:num>
  <w:num w:numId="15">
    <w:abstractNumId w:val="15"/>
  </w:num>
  <w:num w:numId="16">
    <w:abstractNumId w:val="13"/>
  </w:num>
  <w:num w:numId="17">
    <w:abstractNumId w:val="29"/>
  </w:num>
  <w:num w:numId="18">
    <w:abstractNumId w:val="14"/>
  </w:num>
  <w:num w:numId="19">
    <w:abstractNumId w:val="5"/>
  </w:num>
  <w:num w:numId="20">
    <w:abstractNumId w:val="32"/>
  </w:num>
  <w:num w:numId="21">
    <w:abstractNumId w:val="3"/>
  </w:num>
  <w:num w:numId="22">
    <w:abstractNumId w:val="6"/>
  </w:num>
  <w:num w:numId="23">
    <w:abstractNumId w:val="21"/>
  </w:num>
  <w:num w:numId="24">
    <w:abstractNumId w:val="17"/>
  </w:num>
  <w:num w:numId="25">
    <w:abstractNumId w:val="10"/>
  </w:num>
  <w:num w:numId="26">
    <w:abstractNumId w:val="11"/>
  </w:num>
  <w:num w:numId="27">
    <w:abstractNumId w:val="26"/>
  </w:num>
  <w:num w:numId="28">
    <w:abstractNumId w:val="0"/>
  </w:num>
  <w:num w:numId="29">
    <w:abstractNumId w:val="23"/>
  </w:num>
  <w:num w:numId="30">
    <w:abstractNumId w:val="4"/>
  </w:num>
  <w:num w:numId="31">
    <w:abstractNumId w:val="16"/>
  </w:num>
  <w:num w:numId="32">
    <w:abstractNumId w:val="7"/>
  </w:num>
  <w:num w:numId="33">
    <w:abstractNumId w:val="18"/>
  </w:num>
  <w:num w:numId="34">
    <w:abstractNumId w:val="25"/>
  </w:num>
  <w:num w:numId="35">
    <w:abstractNumId w:val="3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ttachedTemplate r:id="rId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CB"/>
    <w:rsid w:val="0000085C"/>
    <w:rsid w:val="00024065"/>
    <w:rsid w:val="00035C0E"/>
    <w:rsid w:val="00061956"/>
    <w:rsid w:val="00064BAF"/>
    <w:rsid w:val="000838F6"/>
    <w:rsid w:val="0009083E"/>
    <w:rsid w:val="000A1DCC"/>
    <w:rsid w:val="000C00DB"/>
    <w:rsid w:val="000C53B4"/>
    <w:rsid w:val="000F2C19"/>
    <w:rsid w:val="00100D08"/>
    <w:rsid w:val="00162328"/>
    <w:rsid w:val="00181F20"/>
    <w:rsid w:val="001B35CB"/>
    <w:rsid w:val="001B461C"/>
    <w:rsid w:val="001B4F2A"/>
    <w:rsid w:val="001F4D84"/>
    <w:rsid w:val="002159F6"/>
    <w:rsid w:val="00240654"/>
    <w:rsid w:val="00245B12"/>
    <w:rsid w:val="002526D1"/>
    <w:rsid w:val="0026488A"/>
    <w:rsid w:val="002861BB"/>
    <w:rsid w:val="00295194"/>
    <w:rsid w:val="002C7D36"/>
    <w:rsid w:val="002D39BD"/>
    <w:rsid w:val="002D6AB1"/>
    <w:rsid w:val="003226A0"/>
    <w:rsid w:val="00332452"/>
    <w:rsid w:val="00340B2F"/>
    <w:rsid w:val="003505AA"/>
    <w:rsid w:val="00356432"/>
    <w:rsid w:val="00363506"/>
    <w:rsid w:val="003A74A6"/>
    <w:rsid w:val="003A7DE7"/>
    <w:rsid w:val="003B25DC"/>
    <w:rsid w:val="003B2B7F"/>
    <w:rsid w:val="003E0FDC"/>
    <w:rsid w:val="003E51B5"/>
    <w:rsid w:val="003F51E2"/>
    <w:rsid w:val="004269E3"/>
    <w:rsid w:val="0044244F"/>
    <w:rsid w:val="00450CF3"/>
    <w:rsid w:val="00466C5D"/>
    <w:rsid w:val="0047579D"/>
    <w:rsid w:val="004A6EF8"/>
    <w:rsid w:val="004C1FDA"/>
    <w:rsid w:val="004D4C52"/>
    <w:rsid w:val="004F2179"/>
    <w:rsid w:val="004F78D3"/>
    <w:rsid w:val="00500921"/>
    <w:rsid w:val="005026A5"/>
    <w:rsid w:val="00517091"/>
    <w:rsid w:val="0052637F"/>
    <w:rsid w:val="00541E69"/>
    <w:rsid w:val="00546CB8"/>
    <w:rsid w:val="0055651B"/>
    <w:rsid w:val="005642A2"/>
    <w:rsid w:val="00567375"/>
    <w:rsid w:val="005820FC"/>
    <w:rsid w:val="005959D7"/>
    <w:rsid w:val="005A23FC"/>
    <w:rsid w:val="005B25DE"/>
    <w:rsid w:val="005D0886"/>
    <w:rsid w:val="005D6499"/>
    <w:rsid w:val="005E24E9"/>
    <w:rsid w:val="005E342F"/>
    <w:rsid w:val="00647CBD"/>
    <w:rsid w:val="0065359B"/>
    <w:rsid w:val="00654752"/>
    <w:rsid w:val="00660347"/>
    <w:rsid w:val="00661625"/>
    <w:rsid w:val="0068739A"/>
    <w:rsid w:val="00693D81"/>
    <w:rsid w:val="006C1FAC"/>
    <w:rsid w:val="006C3DAF"/>
    <w:rsid w:val="006D1C69"/>
    <w:rsid w:val="006F685D"/>
    <w:rsid w:val="006F6C2A"/>
    <w:rsid w:val="007207F8"/>
    <w:rsid w:val="00746003"/>
    <w:rsid w:val="00774242"/>
    <w:rsid w:val="00786D98"/>
    <w:rsid w:val="007E4525"/>
    <w:rsid w:val="00806FB2"/>
    <w:rsid w:val="00846F4B"/>
    <w:rsid w:val="00862790"/>
    <w:rsid w:val="008777E6"/>
    <w:rsid w:val="0089095A"/>
    <w:rsid w:val="008F79A9"/>
    <w:rsid w:val="009135AB"/>
    <w:rsid w:val="009337F0"/>
    <w:rsid w:val="0094143F"/>
    <w:rsid w:val="0094420A"/>
    <w:rsid w:val="0095272C"/>
    <w:rsid w:val="00993D27"/>
    <w:rsid w:val="00995230"/>
    <w:rsid w:val="009A46F3"/>
    <w:rsid w:val="009C1C27"/>
    <w:rsid w:val="009C4D94"/>
    <w:rsid w:val="009D0818"/>
    <w:rsid w:val="009D6190"/>
    <w:rsid w:val="009D7C8C"/>
    <w:rsid w:val="009E62B2"/>
    <w:rsid w:val="009F06CB"/>
    <w:rsid w:val="009F1EB7"/>
    <w:rsid w:val="009F20AE"/>
    <w:rsid w:val="009F5A7A"/>
    <w:rsid w:val="009F6E31"/>
    <w:rsid w:val="00A009C0"/>
    <w:rsid w:val="00A136FF"/>
    <w:rsid w:val="00A30DBA"/>
    <w:rsid w:val="00A319AD"/>
    <w:rsid w:val="00A32921"/>
    <w:rsid w:val="00A5246D"/>
    <w:rsid w:val="00A61CB7"/>
    <w:rsid w:val="00A95193"/>
    <w:rsid w:val="00AD0DA0"/>
    <w:rsid w:val="00AD491E"/>
    <w:rsid w:val="00AE3761"/>
    <w:rsid w:val="00B060B0"/>
    <w:rsid w:val="00B13E10"/>
    <w:rsid w:val="00B20EF6"/>
    <w:rsid w:val="00B34D5E"/>
    <w:rsid w:val="00B523FB"/>
    <w:rsid w:val="00B53B64"/>
    <w:rsid w:val="00B55566"/>
    <w:rsid w:val="00B74C1E"/>
    <w:rsid w:val="00B9045F"/>
    <w:rsid w:val="00B97138"/>
    <w:rsid w:val="00BD77A9"/>
    <w:rsid w:val="00BF6202"/>
    <w:rsid w:val="00BF79D8"/>
    <w:rsid w:val="00C24B96"/>
    <w:rsid w:val="00C41A80"/>
    <w:rsid w:val="00C423AB"/>
    <w:rsid w:val="00C55AB9"/>
    <w:rsid w:val="00CA629A"/>
    <w:rsid w:val="00CB52F6"/>
    <w:rsid w:val="00CD4196"/>
    <w:rsid w:val="00D140D3"/>
    <w:rsid w:val="00D15FC0"/>
    <w:rsid w:val="00D21B66"/>
    <w:rsid w:val="00D62AEE"/>
    <w:rsid w:val="00D93B31"/>
    <w:rsid w:val="00DA371B"/>
    <w:rsid w:val="00DB0CAF"/>
    <w:rsid w:val="00DC31B4"/>
    <w:rsid w:val="00DC7F26"/>
    <w:rsid w:val="00DD13E9"/>
    <w:rsid w:val="00DF49FE"/>
    <w:rsid w:val="00E11785"/>
    <w:rsid w:val="00E161AA"/>
    <w:rsid w:val="00E355D1"/>
    <w:rsid w:val="00E47A0D"/>
    <w:rsid w:val="00E90046"/>
    <w:rsid w:val="00EA3A18"/>
    <w:rsid w:val="00EC69CD"/>
    <w:rsid w:val="00EE44B9"/>
    <w:rsid w:val="00F55AF1"/>
    <w:rsid w:val="00F604FF"/>
    <w:rsid w:val="00FC12E3"/>
    <w:rsid w:val="00FC2B53"/>
    <w:rsid w:val="00FC69DD"/>
    <w:rsid w:val="00FC6E93"/>
    <w:rsid w:val="00FE69EF"/>
    <w:rsid w:val="00FF52E8"/>
    <w:rsid w:val="0273E50B"/>
    <w:rsid w:val="04F63AD7"/>
    <w:rsid w:val="085D3BAD"/>
    <w:rsid w:val="08ADA45A"/>
    <w:rsid w:val="08D58806"/>
    <w:rsid w:val="0A34E687"/>
    <w:rsid w:val="0A3FA9C7"/>
    <w:rsid w:val="0D6A8F0B"/>
    <w:rsid w:val="0D85182E"/>
    <w:rsid w:val="123B330F"/>
    <w:rsid w:val="123BDC80"/>
    <w:rsid w:val="12899657"/>
    <w:rsid w:val="12E0FDB1"/>
    <w:rsid w:val="1302704E"/>
    <w:rsid w:val="1754BA31"/>
    <w:rsid w:val="195D3CA6"/>
    <w:rsid w:val="1A55878D"/>
    <w:rsid w:val="1B16E3F7"/>
    <w:rsid w:val="234947B1"/>
    <w:rsid w:val="23771F9B"/>
    <w:rsid w:val="27F74336"/>
    <w:rsid w:val="2C11675E"/>
    <w:rsid w:val="2C46BBC3"/>
    <w:rsid w:val="2CC65E3B"/>
    <w:rsid w:val="2E88D32A"/>
    <w:rsid w:val="2F3D9603"/>
    <w:rsid w:val="2F97CB91"/>
    <w:rsid w:val="30461D1A"/>
    <w:rsid w:val="3059A8B7"/>
    <w:rsid w:val="33265B04"/>
    <w:rsid w:val="3367F1E9"/>
    <w:rsid w:val="34D17020"/>
    <w:rsid w:val="34DBD78D"/>
    <w:rsid w:val="3568B894"/>
    <w:rsid w:val="35E58035"/>
    <w:rsid w:val="37215EC2"/>
    <w:rsid w:val="38DCE642"/>
    <w:rsid w:val="3A600C3C"/>
    <w:rsid w:val="3A6E0494"/>
    <w:rsid w:val="3DE0E857"/>
    <w:rsid w:val="3E62E1EF"/>
    <w:rsid w:val="40B07F54"/>
    <w:rsid w:val="41FFFECB"/>
    <w:rsid w:val="423A6BFF"/>
    <w:rsid w:val="42BA4EC2"/>
    <w:rsid w:val="4353B10F"/>
    <w:rsid w:val="4366B4F1"/>
    <w:rsid w:val="43A228C4"/>
    <w:rsid w:val="447A58AA"/>
    <w:rsid w:val="469A8C36"/>
    <w:rsid w:val="47C88293"/>
    <w:rsid w:val="48070EE5"/>
    <w:rsid w:val="486F404F"/>
    <w:rsid w:val="48718DA6"/>
    <w:rsid w:val="48CC9FEA"/>
    <w:rsid w:val="48CF2FA0"/>
    <w:rsid w:val="4AA00710"/>
    <w:rsid w:val="4C730357"/>
    <w:rsid w:val="4C9A2B64"/>
    <w:rsid w:val="4CEDE072"/>
    <w:rsid w:val="4E9663B6"/>
    <w:rsid w:val="4EA1E3B8"/>
    <w:rsid w:val="511B79CE"/>
    <w:rsid w:val="51CE0478"/>
    <w:rsid w:val="51ECC713"/>
    <w:rsid w:val="5272461F"/>
    <w:rsid w:val="52B7E1A7"/>
    <w:rsid w:val="5378C96A"/>
    <w:rsid w:val="53DF9486"/>
    <w:rsid w:val="53FA3231"/>
    <w:rsid w:val="558DE698"/>
    <w:rsid w:val="5605DC16"/>
    <w:rsid w:val="56884D3E"/>
    <w:rsid w:val="5741ADF5"/>
    <w:rsid w:val="57A5DBED"/>
    <w:rsid w:val="591C36B0"/>
    <w:rsid w:val="5A0E1D6C"/>
    <w:rsid w:val="5C53D772"/>
    <w:rsid w:val="5D35E41D"/>
    <w:rsid w:val="5DEB51B5"/>
    <w:rsid w:val="641B72B6"/>
    <w:rsid w:val="66901A62"/>
    <w:rsid w:val="6A11CED5"/>
    <w:rsid w:val="6BE9627F"/>
    <w:rsid w:val="7109E799"/>
    <w:rsid w:val="711B350F"/>
    <w:rsid w:val="7470B703"/>
    <w:rsid w:val="747CC7D6"/>
    <w:rsid w:val="75500330"/>
    <w:rsid w:val="759A93A2"/>
    <w:rsid w:val="788015EE"/>
    <w:rsid w:val="7882F25B"/>
    <w:rsid w:val="78CB1115"/>
    <w:rsid w:val="7A246D1E"/>
    <w:rsid w:val="7B03EED7"/>
    <w:rsid w:val="7BD3BB7A"/>
    <w:rsid w:val="7C7E0980"/>
    <w:rsid w:val="7CBD98A9"/>
    <w:rsid w:val="7CD821CC"/>
    <w:rsid w:val="7DABEB5A"/>
    <w:rsid w:val="7E280C26"/>
    <w:rsid w:val="7E892913"/>
    <w:rsid w:val="7EAD7557"/>
    <w:rsid w:val="7F5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524396E"/>
  <w15:chartTrackingRefBased/>
  <w15:docId w15:val="{C7A2BDFB-C5B4-42EE-8B24-285B25E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Raleway" w:ascii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B9045F"/>
    <w:rPr>
      <w:rFonts w:ascii="Raleway" w:hAnsi="Raleway" w:cs="Raleway"/>
      <w:lang w:val="en-GB" w:eastAsia="en-GB" w:bidi="en-GB"/>
    </w:rPr>
  </w:style>
  <w:style w:type="paragraph" w:styleId="Heading1">
    <w:name w:val="heading 1"/>
    <w:aliases w:val="Heading - Alumni CV"/>
    <w:basedOn w:val="Normal"/>
    <w:next w:val="Normal"/>
    <w:link w:val="Heading1Char"/>
    <w:uiPriority w:val="9"/>
    <w:qFormat/>
    <w:rsid w:val="004F78D3"/>
    <w:pPr>
      <w:keepNext/>
      <w:keepLines/>
      <w:widowControl/>
      <w:autoSpaceDE/>
      <w:autoSpaceDN/>
      <w:spacing w:before="360"/>
      <w:outlineLvl w:val="0"/>
    </w:pPr>
    <w:rPr>
      <w:rFonts w:ascii="Axiforma" w:hAnsi="Axiforma" w:eastAsiaTheme="majorEastAsia" w:cstheme="majorBidi"/>
      <w:b/>
      <w:color w:val="00B2E3"/>
      <w:sz w:val="32"/>
      <w:szCs w:val="32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E376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8D9F" w:themeColor="accent1" w:themeShade="BF"/>
      <w:sz w:val="26"/>
      <w:szCs w:val="26"/>
    </w:rPr>
  </w:style>
  <w:style w:type="paragraph" w:styleId="Heading3">
    <w:name w:val="heading 3"/>
    <w:aliases w:val="Subheading"/>
    <w:basedOn w:val="Normal"/>
    <w:next w:val="Normal"/>
    <w:link w:val="Heading3Char"/>
    <w:uiPriority w:val="9"/>
    <w:unhideWhenUsed/>
    <w:qFormat/>
    <w:rsid w:val="005A23FC"/>
    <w:pPr>
      <w:keepNext/>
      <w:keepLines/>
      <w:widowControl/>
      <w:autoSpaceDE/>
      <w:autoSpaceDN/>
      <w:spacing w:before="240"/>
      <w:outlineLvl w:val="2"/>
    </w:pPr>
    <w:rPr>
      <w:rFonts w:ascii="Axiforma" w:hAnsi="Axiforma" w:eastAsiaTheme="majorEastAsia" w:cstheme="majorBidi"/>
      <w:b/>
      <w:color w:val="03145E"/>
      <w:szCs w:val="24"/>
      <w:lang w:eastAsia="en-US"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spacing w:before="4"/>
    </w:pPr>
    <w:rPr>
      <w:b/>
      <w:bCs/>
      <w:sz w:val="14"/>
      <w:szCs w:val="14"/>
    </w:rPr>
  </w:style>
  <w:style w:type="paragraph" w:styleId="ListParagraph">
    <w:name w:val="List Paragraph"/>
    <w:basedOn w:val="Normal"/>
    <w:uiPriority w:val="34"/>
    <w:qFormat/>
  </w:style>
  <w:style w:type="paragraph" w:styleId="TableParagraph" w:customStyle="1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3B25D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B25DC"/>
    <w:rPr>
      <w:rFonts w:ascii="Raleway" w:hAnsi="Raleway" w:eastAsia="Raleway" w:cs="Raleway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3B25D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B25DC"/>
    <w:rPr>
      <w:rFonts w:ascii="Raleway" w:hAnsi="Raleway" w:eastAsia="Raleway" w:cs="Raleway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3B25DC"/>
    <w:rPr>
      <w:color w:val="00BDD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5DC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63506"/>
  </w:style>
  <w:style w:type="character" w:styleId="Heading1Char" w:customStyle="1">
    <w:name w:val="Heading 1 Char"/>
    <w:aliases w:val="Heading - Alumni CV Char"/>
    <w:basedOn w:val="DefaultParagraphFont"/>
    <w:link w:val="Heading1"/>
    <w:uiPriority w:val="9"/>
    <w:rsid w:val="004F78D3"/>
    <w:rPr>
      <w:rFonts w:ascii="Axiforma" w:hAnsi="Axiforma" w:eastAsiaTheme="majorEastAsia" w:cstheme="majorBidi"/>
      <w:b/>
      <w:color w:val="00B2E3"/>
      <w:sz w:val="32"/>
      <w:szCs w:val="32"/>
      <w:lang w:val="en-GB"/>
    </w:rPr>
  </w:style>
  <w:style w:type="character" w:styleId="Heading3Char" w:customStyle="1">
    <w:name w:val="Heading 3 Char"/>
    <w:aliases w:val="Subheading Char"/>
    <w:basedOn w:val="DefaultParagraphFont"/>
    <w:link w:val="Heading3"/>
    <w:uiPriority w:val="9"/>
    <w:rsid w:val="005A23FC"/>
    <w:rPr>
      <w:rFonts w:ascii="Axiforma" w:hAnsi="Axiforma" w:eastAsiaTheme="majorEastAsia" w:cstheme="majorBidi"/>
      <w:b/>
      <w:color w:val="03145E"/>
      <w:szCs w:val="24"/>
      <w:lang w:val="en-GB"/>
    </w:rPr>
  </w:style>
  <w:style w:type="character" w:styleId="SubtleEmphasis">
    <w:name w:val="Subtle Emphasis"/>
    <w:basedOn w:val="DefaultParagraphFont"/>
    <w:uiPriority w:val="19"/>
    <w:rsid w:val="00B060B0"/>
    <w:rPr>
      <w:i/>
      <w:iCs/>
      <w:color w:val="16233C"/>
    </w:rPr>
  </w:style>
  <w:style w:type="table" w:styleId="ListTable4">
    <w:name w:val="List Table 4"/>
    <w:aliases w:val="MThree"/>
    <w:basedOn w:val="TableNormal"/>
    <w:uiPriority w:val="49"/>
    <w:rsid w:val="004F78D3"/>
    <w:pPr>
      <w:widowControl/>
      <w:autoSpaceDE/>
      <w:autoSpaceDN/>
      <w:spacing w:before="60" w:after="60"/>
    </w:pPr>
    <w:rPr>
      <w:rFonts w:ascii="Axiforma Book" w:hAnsi="Axiforma Book" w:eastAsiaTheme="minorHAnsi"/>
      <w:sz w:val="15"/>
      <w:szCs w:val="24"/>
      <w:lang w:val="en-GB"/>
    </w:rPr>
    <w:tblPr>
      <w:tblStyleRowBandSize w:val="1"/>
      <w:tblStyleColBandSize w:val="1"/>
      <w:tblBorders>
        <w:top w:val="single" w:color="001261" w:themeColor="text1" w:sz="6" w:space="0"/>
        <w:left w:val="single" w:color="001261" w:themeColor="text1" w:sz="6" w:space="0"/>
        <w:bottom w:val="single" w:color="001261" w:themeColor="text1" w:sz="6" w:space="0"/>
        <w:right w:val="single" w:color="001261" w:themeColor="text1" w:sz="6" w:space="0"/>
        <w:insideH w:val="single" w:color="001261" w:themeColor="text1" w:sz="6" w:space="0"/>
        <w:insideV w:val="single" w:color="001261" w:themeColor="text1" w:sz="6" w:space="0"/>
      </w:tblBorders>
    </w:tblPr>
    <w:tcPr>
      <w:shd w:val="clear" w:color="auto" w:fill="00B2E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="@MS Gothic" w:hAnsi="@MS Gothic"/>
        <w:b/>
        <w:bCs/>
        <w:color w:val="FFFFFF" w:themeColor="background1"/>
        <w:sz w:val="18"/>
      </w:rPr>
      <w:tblPr/>
      <w:tcPr>
        <w:shd w:val="clear" w:color="auto" w:fill="00B2E3"/>
      </w:tcPr>
    </w:tblStylePr>
    <w:tblStylePr w:type="lastRow">
      <w:rPr>
        <w:rFonts w:ascii="@MS Gothic" w:hAnsi="@MS Gothic"/>
        <w:b/>
        <w:bCs/>
        <w:color w:val="001261" w:themeColor="text2"/>
        <w:sz w:val="18"/>
      </w:rPr>
      <w:tblPr/>
      <w:tcPr>
        <w:tcBorders>
          <w:top w:val="double" w:color="0734FF" w:themeColor="text1" w:themeTint="99" w:sz="4" w:space="0"/>
        </w:tcBorders>
      </w:tcPr>
    </w:tblStylePr>
    <w:tblStylePr w:type="firstCol">
      <w:rPr>
        <w:rFonts w:ascii="@MS Gothic" w:hAnsi="@MS Gothic"/>
        <w:b/>
        <w:bCs/>
        <w:sz w:val="18"/>
      </w:rPr>
      <w:tblPr/>
      <w:tcPr>
        <w:shd w:val="clear" w:color="auto" w:fill="03145E"/>
      </w:tcPr>
    </w:tblStylePr>
    <w:tblStylePr w:type="lastCol">
      <w:rPr>
        <w:rFonts w:ascii="@MS Gothic" w:hAnsi="@MS Gothic"/>
        <w:b/>
        <w:bCs/>
        <w:sz w:val="18"/>
      </w:rPr>
    </w:tblStylePr>
    <w:tblStylePr w:type="band1Vert">
      <w:rPr>
        <w:rFonts w:ascii="@MS Gothic" w:hAnsi="@MS Gothic"/>
        <w:sz w:val="18"/>
      </w:rPr>
    </w:tblStylePr>
    <w:tblStylePr w:type="band2Vert">
      <w:rPr>
        <w:rFonts w:ascii="@MS Gothic" w:hAnsi="@MS Gothic"/>
        <w:sz w:val="18"/>
      </w:rPr>
    </w:tblStylePr>
    <w:tblStylePr w:type="band1Horz">
      <w:rPr>
        <w:rFonts w:ascii="@MS Gothic" w:hAnsi="@MS Gothic"/>
        <w:sz w:val="18"/>
      </w:rPr>
      <w:tblPr/>
      <w:tcPr>
        <w:shd w:val="clear" w:color="auto" w:fill="FFFFFF" w:themeFill="background1"/>
      </w:tcPr>
    </w:tblStylePr>
    <w:tblStylePr w:type="band2Horz">
      <w:rPr>
        <w:rFonts w:ascii="@MS Gothic" w:hAnsi="@MS Gothic"/>
        <w:sz w:val="18"/>
      </w:rPr>
      <w:tblPr/>
      <w:tcPr>
        <w:shd w:val="clear" w:color="auto" w:fill="E8FCFF"/>
      </w:tcPr>
    </w:tblStylePr>
    <w:tblStylePr w:type="neCell">
      <w:rPr>
        <w:rFonts w:ascii="@MS Gothic" w:hAnsi="@MS Gothic"/>
        <w:sz w:val="18"/>
      </w:rPr>
    </w:tblStylePr>
    <w:tblStylePr w:type="nwCell">
      <w:rPr>
        <w:rFonts w:ascii="@MS Gothic" w:hAnsi="@MS Gothic"/>
        <w:sz w:val="18"/>
      </w:rPr>
    </w:tblStylePr>
    <w:tblStylePr w:type="seCell">
      <w:rPr>
        <w:rFonts w:ascii="@MS Gothic" w:hAnsi="@MS Gothic"/>
        <w:sz w:val="18"/>
      </w:rPr>
    </w:tblStylePr>
    <w:tblStylePr w:type="swCell">
      <w:rPr>
        <w:rFonts w:ascii="@MS Gothic" w:hAnsi="@MS Gothic"/>
        <w:sz w:val="18"/>
      </w:rPr>
    </w:tblStylePr>
  </w:style>
  <w:style w:type="paragraph" w:styleId="Title">
    <w:name w:val="Title"/>
    <w:aliases w:val="Title - Alumni CV"/>
    <w:basedOn w:val="Normal"/>
    <w:next w:val="Normal"/>
    <w:link w:val="TitleChar"/>
    <w:autoRedefine/>
    <w:uiPriority w:val="10"/>
    <w:qFormat/>
    <w:rsid w:val="00EC69CD"/>
    <w:pPr>
      <w:widowControl/>
      <w:autoSpaceDE/>
      <w:autoSpaceDN/>
      <w:spacing w:after="120"/>
      <w:contextualSpacing/>
    </w:pPr>
    <w:rPr>
      <w:rFonts w:ascii="Axiforma" w:hAnsi="Axiforma" w:eastAsiaTheme="majorEastAsia" w:cstheme="majorBidi"/>
      <w:b/>
      <w:caps/>
      <w:color w:val="03145E"/>
      <w:spacing w:val="-10"/>
      <w:kern w:val="28"/>
      <w:sz w:val="56"/>
      <w:szCs w:val="56"/>
      <w:lang w:eastAsia="en-US" w:bidi="ar-SA"/>
    </w:rPr>
  </w:style>
  <w:style w:type="character" w:styleId="TitleChar" w:customStyle="1">
    <w:name w:val="Title Char"/>
    <w:aliases w:val="Title - Alumni CV Char"/>
    <w:basedOn w:val="DefaultParagraphFont"/>
    <w:link w:val="Title"/>
    <w:uiPriority w:val="10"/>
    <w:rsid w:val="00EC69CD"/>
    <w:rPr>
      <w:rFonts w:ascii="Axiforma" w:hAnsi="Axiforma" w:eastAsiaTheme="majorEastAsi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styleId="Bodytext0" w:customStyle="1">
    <w:name w:val="Bodytext"/>
    <w:basedOn w:val="Normal"/>
    <w:qFormat/>
    <w:rsid w:val="000838F6"/>
    <w:pPr>
      <w:widowControl/>
      <w:autoSpaceDE/>
      <w:autoSpaceDN/>
      <w:spacing w:before="120" w:after="120"/>
    </w:pPr>
    <w:rPr>
      <w:rFonts w:ascii="Axiforma" w:hAnsi="Axiforma" w:eastAsiaTheme="minorHAnsi" w:cstheme="minorBidi"/>
      <w:color w:val="03145E"/>
      <w:sz w:val="18"/>
      <w:szCs w:val="24"/>
      <w:lang w:eastAsia="en-US" w:bidi="ar-SA"/>
    </w:rPr>
  </w:style>
  <w:style w:type="paragraph" w:styleId="Caption1" w:customStyle="1">
    <w:name w:val="Caption1"/>
    <w:basedOn w:val="Normal"/>
    <w:rsid w:val="00B060B0"/>
    <w:pPr>
      <w:widowControl/>
      <w:autoSpaceDE/>
      <w:autoSpaceDN/>
    </w:pPr>
    <w:rPr>
      <w:rFonts w:eastAsiaTheme="minorHAnsi" w:cstheme="minorBidi"/>
      <w:i/>
      <w:sz w:val="13"/>
      <w:szCs w:val="13"/>
      <w:lang w:eastAsia="en-US" w:bidi="ar-SA"/>
    </w:rPr>
  </w:style>
  <w:style w:type="paragraph" w:styleId="BasicParagraph" w:customStyle="1">
    <w:name w:val="[Basic Paragraph]"/>
    <w:basedOn w:val="Normal"/>
    <w:uiPriority w:val="99"/>
    <w:rsid w:val="00C423AB"/>
    <w:pPr>
      <w:widowControl/>
      <w:adjustRightInd w:val="0"/>
      <w:spacing w:line="288" w:lineRule="auto"/>
      <w:textAlignment w:val="center"/>
    </w:pPr>
    <w:rPr>
      <w:rFonts w:ascii="MinionPro-Regular" w:hAnsi="MinionPro-Regular" w:cs="MinionPro-Regular" w:eastAsiaTheme="minorHAnsi"/>
      <w:color w:val="000000"/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5DE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B25DE"/>
    <w:rPr>
      <w:rFonts w:ascii="Times New Roman" w:hAnsi="Times New Roman" w:eastAsia="Raleway" w:cs="Times New Roman"/>
      <w:sz w:val="18"/>
      <w:szCs w:val="18"/>
      <w:lang w:val="en-GB" w:eastAsia="en-GB" w:bidi="en-GB"/>
    </w:rPr>
  </w:style>
  <w:style w:type="table" w:styleId="TableGrid">
    <w:name w:val="Table Grid"/>
    <w:basedOn w:val="TableNormal"/>
    <w:uiPriority w:val="39"/>
    <w:rsid w:val="004F78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-AlumniCV" w:customStyle="1">
    <w:name w:val="Body Text - Alumni CV"/>
    <w:basedOn w:val="Normal"/>
    <w:qFormat/>
    <w:rsid w:val="00EC69CD"/>
    <w:pPr>
      <w:widowControl/>
      <w:autoSpaceDE/>
      <w:autoSpaceDN/>
      <w:spacing w:before="60" w:after="60"/>
    </w:pPr>
    <w:rPr>
      <w:rFonts w:asciiTheme="minorHAnsi" w:hAnsiTheme="minorHAnsi" w:eastAsiaTheme="minorHAnsi" w:cstheme="minorBidi"/>
      <w:color w:val="16233C"/>
      <w:sz w:val="18"/>
      <w:szCs w:val="24"/>
      <w:lang w:eastAsia="en-US" w:bidi="ar-SA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E3761"/>
    <w:rPr>
      <w:rFonts w:asciiTheme="majorHAnsi" w:hAnsiTheme="majorHAnsi" w:eastAsiaTheme="majorEastAsia" w:cstheme="majorBidi"/>
      <w:color w:val="008D9F" w:themeColor="accent1" w:themeShade="BF"/>
      <w:sz w:val="26"/>
      <w:szCs w:val="26"/>
      <w:lang w:val="en-GB" w:eastAsia="en-GB" w:bidi="en-GB"/>
    </w:rPr>
  </w:style>
  <w:style w:type="paragraph" w:styleId="paragraph" w:customStyle="1">
    <w:name w:val="paragraph"/>
    <w:basedOn w:val="Normal"/>
    <w:rsid w:val="00DB0CAF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normaltextrun" w:customStyle="1">
    <w:name w:val="normaltextrun"/>
    <w:basedOn w:val="DefaultParagraphFont"/>
    <w:rsid w:val="00DB0CAF"/>
  </w:style>
  <w:style w:type="character" w:styleId="eop" w:customStyle="1">
    <w:name w:val="eop"/>
    <w:basedOn w:val="DefaultParagraphFont"/>
    <w:rsid w:val="00DB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www.linkedin.com/in/benjamin-e-b33351117/" TargetMode="External" Id="R1cf6ebe692b641eb" /><Relationship Type="http://schemas.openxmlformats.org/officeDocument/2006/relationships/hyperlink" Target="https://github.com/beffiom" TargetMode="External" Id="Rbd76edfefbba45ce" /><Relationship Type="http://schemas.openxmlformats.org/officeDocument/2006/relationships/glossaryDocument" Target="/word/glossary/document.xml" Id="Rca093f93bd0840ac" /><Relationship Type="http://schemas.openxmlformats.org/officeDocument/2006/relationships/hyperlink" Target="https://beffiom.tech" TargetMode="External" Id="R547b8b2d44eb463e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hyperlink" Target="mailto:&#57462;info@mthreeconsulting.com" TargetMode="External"/><Relationship Id="rId1" Type="http://schemas.openxmlformats.org/officeDocument/2006/relationships/hyperlink" Target="mailto:&#57462;info@mthreeconsulting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hyperlink" Target="mailto:&#57462;info@mthreeconsulting.com" TargetMode="External"/><Relationship Id="rId1" Type="http://schemas.openxmlformats.org/officeDocument/2006/relationships/hyperlink" Target="mailto:&#57462;info@mthree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erine.snodgrass\AppData\Local\Microsoft\Windows\INetCache\Content.Outlook\D8CVFT4Z\mthree%20Word%20Template.dotm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08f58-3f5c-4f61-894e-29b0c339d083}"/>
      </w:docPartPr>
      <w:docPartBody>
        <w:p w14:paraId="6CB5797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three theme">
  <a:themeElements>
    <a:clrScheme name="mthree">
      <a:dk1>
        <a:srgbClr val="001261"/>
      </a:dk1>
      <a:lt1>
        <a:srgbClr val="FFFFFF"/>
      </a:lt1>
      <a:dk2>
        <a:srgbClr val="001261"/>
      </a:dk2>
      <a:lt2>
        <a:srgbClr val="FFFFFF"/>
      </a:lt2>
      <a:accent1>
        <a:srgbClr val="00BDD5"/>
      </a:accent1>
      <a:accent2>
        <a:srgbClr val="A31A75"/>
      </a:accent2>
      <a:accent3>
        <a:srgbClr val="FF6359"/>
      </a:accent3>
      <a:accent4>
        <a:srgbClr val="00EBBF"/>
      </a:accent4>
      <a:accent5>
        <a:srgbClr val="B636E9"/>
      </a:accent5>
      <a:accent6>
        <a:srgbClr val="57D6FF"/>
      </a:accent6>
      <a:hlink>
        <a:srgbClr val="00BDD5"/>
      </a:hlink>
      <a:folHlink>
        <a:srgbClr val="2D89A9"/>
      </a:folHlink>
    </a:clrScheme>
    <a:fontScheme name="mthree">
      <a:majorFont>
        <a:latin typeface="Axiforma"/>
        <a:ea typeface=""/>
        <a:cs typeface=""/>
      </a:majorFont>
      <a:minorFont>
        <a:latin typeface="Axifor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408a94f4-af15-44a4-afe2-1cb70f121e4c" xsi:nil="true"/>
    <MigrationWizId xmlns="408a94f4-af15-44a4-afe2-1cb70f121e4c" xsi:nil="true"/>
    <MigrationWizIdDocumentLibraryPermissions xmlns="408a94f4-af15-44a4-afe2-1cb70f121e4c" xsi:nil="true"/>
    <MigrationWizIdSecurityGroups xmlns="408a94f4-af15-44a4-afe2-1cb70f121e4c" xsi:nil="true"/>
    <MigrationWizIdPermissions xmlns="408a94f4-af15-44a4-afe2-1cb70f121e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1FC6808C5AE46B6395E67C3FF2477" ma:contentTypeVersion="17" ma:contentTypeDescription="Create a new document." ma:contentTypeScope="" ma:versionID="906dcffb581235cfa223da0e39aa5c65">
  <xsd:schema xmlns:xsd="http://www.w3.org/2001/XMLSchema" xmlns:xs="http://www.w3.org/2001/XMLSchema" xmlns:p="http://schemas.microsoft.com/office/2006/metadata/properties" xmlns:ns3="f9eb5bbb-b725-4322-877e-3f9ad82d10ed" xmlns:ns4="408a94f4-af15-44a4-afe2-1cb70f121e4c" targetNamespace="http://schemas.microsoft.com/office/2006/metadata/properties" ma:root="true" ma:fieldsID="800bcf25f92806b441e75ad9ec9fa6b0" ns3:_="" ns4:_="">
    <xsd:import namespace="f9eb5bbb-b725-4322-877e-3f9ad82d10ed"/>
    <xsd:import namespace="408a94f4-af15-44a4-afe2-1cb70f121e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igrationWizId" minOccurs="0"/>
                <xsd:element ref="ns4:MigrationWizIdPermissions" minOccurs="0"/>
                <xsd:element ref="ns4:MigrationWizIdPermissionLevels" minOccurs="0"/>
                <xsd:element ref="ns4:MigrationWizIdDocumentLibraryPermissions" minOccurs="0"/>
                <xsd:element ref="ns4:MigrationWizIdSecurityGroup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b5bbb-b725-4322-877e-3f9ad82d10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a94f4-af15-44a4-afe2-1cb70f121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3" nillable="true" ma:displayName="MigrationWizId" ma:internalName="MigrationWizId">
      <xsd:simpleType>
        <xsd:restriction base="dms:Text"/>
      </xsd:simpleType>
    </xsd:element>
    <xsd:element name="MigrationWizIdPermissions" ma:index="14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5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6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7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D6C2FE-8FE1-4258-BC38-2DF120A45ACA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408a94f4-af15-44a4-afe2-1cb70f121e4c"/>
    <ds:schemaRef ds:uri="http://www.w3.org/XML/1998/namespace"/>
    <ds:schemaRef ds:uri="http://purl.org/dc/dcmitype/"/>
    <ds:schemaRef ds:uri="http://schemas.openxmlformats.org/package/2006/metadata/core-properties"/>
    <ds:schemaRef ds:uri="f9eb5bbb-b725-4322-877e-3f9ad82d10ed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80DFBD0-C2C0-4DFB-8B2B-5F8FBCCB23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F73E5-5218-4DDF-A2C7-1951AD0028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A8ACE1-A081-410D-978A-55B9D7B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b5bbb-b725-4322-877e-3f9ad82d10ed"/>
    <ds:schemaRef ds:uri="408a94f4-af15-44a4-afe2-1cb70f121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mthree Word Template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Piers Fox</dc:creator>
  <keywords/>
  <dc:description/>
  <lastModifiedBy>Benjamin Effiom</lastModifiedBy>
  <revision>4</revision>
  <lastPrinted>2019-08-16T18:14:00.0000000Z</lastPrinted>
  <dcterms:created xsi:type="dcterms:W3CDTF">2021-01-12T14:44:00.0000000Z</dcterms:created>
  <dcterms:modified xsi:type="dcterms:W3CDTF">2021-01-13T13:50:51.7941757Z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0x01010088E1FC6808C5AE46B6395E67C3FF2477</vt:lpwstr>
  </property>
</Properties>
</file>